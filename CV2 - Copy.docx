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5A8" w:rsidRDefault="00D80D1A"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-1143001</wp:posOffset>
                </wp:positionH>
                <wp:positionV relativeFrom="paragraph">
                  <wp:posOffset>-581025</wp:posOffset>
                </wp:positionV>
                <wp:extent cx="7556420" cy="1238250"/>
                <wp:effectExtent l="0" t="0" r="6985" b="0"/>
                <wp:wrapNone/>
                <wp:docPr id="44" name="群組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420" cy="1238250"/>
                          <a:chOff x="-1" y="0"/>
                          <a:chExt cx="7556420" cy="1238250"/>
                        </a:xfrm>
                      </wpg:grpSpPr>
                      <wps:wsp>
                        <wps:cNvPr id="20" name="矩形 20"/>
                        <wps:cNvSpPr/>
                        <wps:spPr>
                          <a:xfrm>
                            <a:off x="-1" y="0"/>
                            <a:ext cx="2219325" cy="1238250"/>
                          </a:xfrm>
                          <a:prstGeom prst="rect">
                            <a:avLst/>
                          </a:prstGeom>
                          <a:solidFill>
                            <a:srgbClr val="8DAFB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1" name="矩形 21"/>
                        <wps:cNvSpPr/>
                        <wps:spPr>
                          <a:xfrm>
                            <a:off x="2202511" y="0"/>
                            <a:ext cx="5353908" cy="1238250"/>
                          </a:xfrm>
                          <a:prstGeom prst="rect">
                            <a:avLst/>
                          </a:prstGeom>
                          <a:solidFill>
                            <a:srgbClr val="8DAFB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2" name="文本框 42"/>
                        <wps:cNvSpPr txBox="1"/>
                        <wps:spPr>
                          <a:xfrm>
                            <a:off x="2671638" y="127221"/>
                            <a:ext cx="3809365" cy="1082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C65A8" w:rsidRPr="0071320A" w:rsidRDefault="0071320A">
                              <w:pPr>
                                <w:pStyle w:val="Web"/>
                                <w:spacing w:before="0" w:beforeAutospacing="0" w:after="0" w:afterAutospacing="0" w:line="360" w:lineRule="auto"/>
                                <w:rPr>
                                  <w:rFonts w:ascii="Microsoft YaHei" w:eastAsia="Microsoft YaHei" w:hAnsi="Microsoft YaHei"/>
                                </w:rPr>
                              </w:pPr>
                              <w:r w:rsidRPr="0071320A">
                                <w:rPr>
                                  <w:rFonts w:ascii="Microsoft YaHei" w:eastAsia="Microsoft YaHei" w:hAnsi="Microsoft YaHei" w:cstheme="minorBidi" w:hint="eastAsia"/>
                                  <w:color w:val="FFFFFF" w:themeColor="background1"/>
                                  <w:kern w:val="24"/>
                                  <w:sz w:val="48"/>
                                  <w:szCs w:val="48"/>
                                </w:rPr>
                                <w:t xml:space="preserve">陳子晴 </w:t>
                              </w:r>
                            </w:p>
                            <w:p w:rsidR="00DC65A8" w:rsidRPr="0071320A" w:rsidRDefault="0071320A">
                              <w:pPr>
                                <w:pStyle w:val="Web"/>
                                <w:spacing w:before="0" w:beforeAutospacing="0" w:after="0" w:afterAutospacing="0" w:line="360" w:lineRule="auto"/>
                                <w:rPr>
                                  <w:rFonts w:ascii="Microsoft YaHei" w:eastAsia="Microsoft YaHei" w:hAnsi="Microsoft YaHei"/>
                                </w:rPr>
                              </w:pPr>
                              <w:r w:rsidRPr="0071320A">
                                <w:rPr>
                                  <w:rFonts w:ascii="Microsoft YaHei" w:eastAsia="Microsoft YaHei" w:hAnsi="Microsoft YaHei" w:cstheme="minorBidi" w:hint="eastAsia"/>
                                  <w:color w:val="FFFFFF" w:themeColor="background1"/>
                                  <w:kern w:val="24"/>
                                </w:rPr>
                                <w:t>求職意向：網頁設計師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44" o:spid="_x0000_s1026" style="position:absolute;left:0;text-align:left;margin-left:-90pt;margin-top:-45.75pt;width:595pt;height:97.5pt;z-index:251639808" coordorigin="" coordsize="75564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">
                <v:rect id="矩形 20" o:spid="_x0000_s1027" style="position:absolute;width:22193;height:1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" fillcolor="#8dafb1" stroked="f" strokeweight="1pt"/>
                <v:rect id="矩形 21" o:spid="_x0000_s1028" style="position:absolute;left:22025;width:53539;height:1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" fillcolor="#8dafb1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2" o:spid="_x0000_s1029" type="#_x0000_t202" style="position:absolute;left:26716;top:1272;width:38094;height:10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<v:textbox style="mso-fit-shape-to-text:t">
                    <w:txbxContent>
                      <w:p w:rsidR="00DC65A8" w:rsidRPr="0071320A" w:rsidRDefault="0071320A">
                        <w:pPr>
                          <w:pStyle w:val="Web"/>
                          <w:spacing w:before="0" w:beforeAutospacing="0" w:after="0" w:afterAutospacing="0" w:line="360" w:lineRule="auto"/>
                          <w:rPr>
                            <w:rFonts w:ascii="Microsoft YaHei" w:eastAsia="Microsoft YaHei" w:hAnsi="Microsoft YaHei"/>
                          </w:rPr>
                        </w:pPr>
                        <w:r w:rsidRPr="0071320A">
                          <w:rPr>
                            <w:rFonts w:ascii="Microsoft YaHei" w:eastAsia="Microsoft YaHei" w:hAnsi="Microsoft YaHei" w:cstheme="minorBidi" w:hint="eastAsia"/>
                            <w:color w:val="FFFFFF" w:themeColor="background1"/>
                            <w:kern w:val="24"/>
                            <w:sz w:val="48"/>
                            <w:szCs w:val="48"/>
                          </w:rPr>
                          <w:t xml:space="preserve">陳子晴 </w:t>
                        </w:r>
                      </w:p>
                      <w:p w:rsidR="00DC65A8" w:rsidRPr="0071320A" w:rsidRDefault="0071320A">
                        <w:pPr>
                          <w:pStyle w:val="Web"/>
                          <w:spacing w:before="0" w:beforeAutospacing="0" w:after="0" w:afterAutospacing="0" w:line="360" w:lineRule="auto"/>
                          <w:rPr>
                            <w:rFonts w:ascii="Microsoft YaHei" w:eastAsia="Microsoft YaHei" w:hAnsi="Microsoft YaHei"/>
                          </w:rPr>
                        </w:pPr>
                        <w:r w:rsidRPr="0071320A">
                          <w:rPr>
                            <w:rFonts w:ascii="Microsoft YaHei" w:eastAsia="Microsoft YaHei" w:hAnsi="Microsoft YaHei" w:cstheme="minorBidi" w:hint="eastAsia"/>
                            <w:color w:val="FFFFFF" w:themeColor="background1"/>
                            <w:kern w:val="24"/>
                          </w:rPr>
                          <w:t>求職意向：網頁設計師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-968071</wp:posOffset>
                </wp:positionH>
                <wp:positionV relativeFrom="paragraph">
                  <wp:posOffset>8452237</wp:posOffset>
                </wp:positionV>
                <wp:extent cx="1715383" cy="842645"/>
                <wp:effectExtent l="0" t="0" r="0" b="0"/>
                <wp:wrapNone/>
                <wp:docPr id="43" name="群組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5383" cy="842645"/>
                          <a:chOff x="0" y="0"/>
                          <a:chExt cx="1715383" cy="842645"/>
                        </a:xfrm>
                      </wpg:grpSpPr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74643" y="0"/>
                            <a:ext cx="840740" cy="840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文本框 48"/>
                        <wps:cNvSpPr txBox="1"/>
                        <wps:spPr>
                          <a:xfrm>
                            <a:off x="0" y="365760"/>
                            <a:ext cx="898497" cy="476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65A8" w:rsidRPr="00213B52" w:rsidRDefault="00DC26D0">
                              <w:pPr>
                                <w:pStyle w:val="Web"/>
                                <w:spacing w:before="0" w:beforeAutospacing="0" w:after="0" w:afterAutospacing="0" w:line="300" w:lineRule="exact"/>
                                <w:rPr>
                                  <w:rFonts w:ascii="Microsoft YaHei" w:eastAsia="新細明體" w:hAnsi="Microsoft YaHei"/>
                                </w:rPr>
                              </w:pPr>
                              <w:r w:rsidRPr="00DC26D0">
                                <w:rPr>
                                  <w:rFonts w:ascii="Microsoft YaHei" w:eastAsia="Microsoft YaHei" w:hAnsi="Microsoft YaHei" w:cstheme="minorBidi" w:hint="eastAsia"/>
                                  <w:kern w:val="24"/>
                                  <w:sz w:val="18"/>
                                  <w:szCs w:val="18"/>
                                </w:rPr>
                                <w:t>進入</w:t>
                              </w:r>
                              <w:r w:rsidR="00213B52" w:rsidRPr="00213B52">
                                <w:rPr>
                                  <w:rFonts w:ascii="Microsoft YaHei" w:eastAsia="Microsoft YaHei" w:hAnsi="Microsoft YaHei" w:cstheme="minorBidi" w:hint="eastAsia"/>
                                  <w:kern w:val="24"/>
                                  <w:sz w:val="18"/>
                                  <w:szCs w:val="18"/>
                                </w:rPr>
                                <w:t>個人網站</w:t>
                              </w:r>
                            </w:p>
                          </w:txbxContent>
                        </wps:txbx>
                        <wps:bodyPr wrap="square" numCol="1" rtlCol="0">
                          <a:noAutofit/>
                        </wps:bodyPr>
                      </wps:wsp>
                      <wps:wsp>
                        <wps:cNvPr id="15" name="KSO_Shape"/>
                        <wps:cNvSpPr/>
                        <wps:spPr>
                          <a:xfrm>
                            <a:off x="198782" y="55659"/>
                            <a:ext cx="232937" cy="23293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473" h="900473">
                                <a:moveTo>
                                  <a:pt x="347074" y="203047"/>
                                </a:moveTo>
                                <a:lnTo>
                                  <a:pt x="692767" y="451973"/>
                                </a:lnTo>
                                <a:lnTo>
                                  <a:pt x="347074" y="700898"/>
                                </a:lnTo>
                                <a:close/>
                                <a:moveTo>
                                  <a:pt x="450237" y="63807"/>
                                </a:moveTo>
                                <a:cubicBezTo>
                                  <a:pt x="236817" y="63807"/>
                                  <a:pt x="63807" y="236817"/>
                                  <a:pt x="63807" y="450237"/>
                                </a:cubicBezTo>
                                <a:cubicBezTo>
                                  <a:pt x="63807" y="663656"/>
                                  <a:pt x="236817" y="836666"/>
                                  <a:pt x="450237" y="836666"/>
                                </a:cubicBezTo>
                                <a:cubicBezTo>
                                  <a:pt x="663656" y="836666"/>
                                  <a:pt x="836666" y="663656"/>
                                  <a:pt x="836666" y="450237"/>
                                </a:cubicBezTo>
                                <a:cubicBezTo>
                                  <a:pt x="836666" y="236817"/>
                                  <a:pt x="663656" y="63807"/>
                                  <a:pt x="450237" y="63807"/>
                                </a:cubicBezTo>
                                <a:close/>
                                <a:moveTo>
                                  <a:pt x="450237" y="0"/>
                                </a:moveTo>
                                <a:cubicBezTo>
                                  <a:pt x="698895" y="0"/>
                                  <a:pt x="900473" y="201578"/>
                                  <a:pt x="900473" y="450237"/>
                                </a:cubicBezTo>
                                <a:cubicBezTo>
                                  <a:pt x="900473" y="698895"/>
                                  <a:pt x="698895" y="900473"/>
                                  <a:pt x="450237" y="900473"/>
                                </a:cubicBezTo>
                                <a:cubicBezTo>
                                  <a:pt x="201578" y="900473"/>
                                  <a:pt x="0" y="698895"/>
                                  <a:pt x="0" y="450237"/>
                                </a:cubicBezTo>
                                <a:cubicBezTo>
                                  <a:pt x="0" y="201578"/>
                                  <a:pt x="201578" y="0"/>
                                  <a:pt x="45023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Text" lastClr="0000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43" o:spid="_x0000_s1031" style="position:absolute;left:0;text-align:left;margin-left:-76.25pt;margin-top:665.55pt;width:135.05pt;height:66.35pt;z-index:251628544" coordsize="17153,8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">
                <v:shape id="图片 13" o:spid="_x0000_s1032" type="#_x0000_t75" style="position:absolute;left:8746;width:8407;height:8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">
                  <v:imagedata r:id="rId12" o:title=""/>
                </v:shape>
                <v:shape id="文本框 48" o:spid="_x0000_s1033" type="#_x0000_t202" style="position:absolute;top:3657;width:8984;height:4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DC65A8" w:rsidRPr="00213B52" w:rsidRDefault="00DC26D0">
                        <w:pPr>
                          <w:pStyle w:val="Web"/>
                          <w:spacing w:before="0" w:beforeAutospacing="0" w:after="0" w:afterAutospacing="0" w:line="300" w:lineRule="exact"/>
                          <w:rPr>
                            <w:rFonts w:ascii="Microsoft YaHei" w:eastAsia="新細明體" w:hAnsi="Microsoft YaHei" w:hint="eastAsia"/>
                          </w:rPr>
                        </w:pPr>
                        <w:r w:rsidRPr="00DC26D0">
                          <w:rPr>
                            <w:rFonts w:ascii="Microsoft YaHei" w:eastAsia="Microsoft YaHei" w:hAnsi="Microsoft YaHei" w:cstheme="minorBidi" w:hint="eastAsia"/>
                            <w:kern w:val="24"/>
                            <w:sz w:val="18"/>
                            <w:szCs w:val="18"/>
                          </w:rPr>
                          <w:t>進入</w:t>
                        </w:r>
                        <w:r w:rsidR="00213B52" w:rsidRPr="00213B52">
                          <w:rPr>
                            <w:rFonts w:ascii="Microsoft YaHei" w:eastAsia="Microsoft YaHei" w:hAnsi="Microsoft YaHei" w:cstheme="minorBidi" w:hint="eastAsia"/>
                            <w:kern w:val="24"/>
                            <w:sz w:val="18"/>
                            <w:szCs w:val="18"/>
                          </w:rPr>
                          <w:t>個人網站</w:t>
                        </w:r>
                      </w:p>
                    </w:txbxContent>
                  </v:textbox>
                </v:shape>
                <v:shape id="KSO_Shape" o:spid="_x0000_s1034" style="position:absolute;left:1987;top:556;width:2330;height:2329;visibility:visible;mso-wrap-style:square;v-text-anchor:middle" coordsize="900473,90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" path="m347074,203047l692767,451973,347074,700898r,-497851xm450237,63807c236817,63807,63807,236817,63807,450237v,213419,173010,386429,386430,386429c663656,836666,836666,663656,836666,450237,836666,236817,663656,63807,450237,63807xm450237,c698895,,900473,201578,900473,450237v,248658,-201578,450236,-450236,450236c201578,900473,,698895,,450237,,201578,201578,,450237,xe" fillcolor="windowText" stroked="f" strokeweight="1pt">
                  <v:stroke joinstyle="miter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-769289</wp:posOffset>
                </wp:positionH>
                <wp:positionV relativeFrom="paragraph">
                  <wp:posOffset>5947576</wp:posOffset>
                </wp:positionV>
                <wp:extent cx="1479882" cy="1528831"/>
                <wp:effectExtent l="0" t="0" r="6350" b="0"/>
                <wp:wrapNone/>
                <wp:docPr id="42" name="群組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9882" cy="1528831"/>
                          <a:chOff x="0" y="0"/>
                          <a:chExt cx="1479882" cy="1528831"/>
                        </a:xfrm>
                      </wpg:grpSpPr>
                      <wps:wsp>
                        <wps:cNvPr id="6" name="文本框 11"/>
                        <wps:cNvSpPr txBox="1"/>
                        <wps:spPr>
                          <a:xfrm>
                            <a:off x="0" y="484891"/>
                            <a:ext cx="1478915" cy="10439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65A8" w:rsidRPr="006C4243" w:rsidRDefault="006C4243" w:rsidP="006C4243">
                              <w:pPr>
                                <w:pStyle w:val="Web"/>
                                <w:spacing w:before="0" w:beforeAutospacing="0" w:after="0" w:afterAutospacing="0" w:line="500" w:lineRule="exact"/>
                                <w:rPr>
                                  <w:rFonts w:ascii="Microsoft YaHei" w:eastAsia="新細明體" w:hAnsi="Microsoft YaHei" w:cstheme="minorBidi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6C4243">
                                <w:rPr>
                                  <w:rFonts w:ascii="Microsoft YaHei" w:eastAsia="Microsoft YaHei" w:hAnsi="Microsoft YaHei" w:cstheme="minorBidi" w:hint="eastAsia"/>
                                  <w:kern w:val="24"/>
                                  <w:sz w:val="21"/>
                                  <w:szCs w:val="21"/>
                                </w:rPr>
                                <w:t>流利廣東話、流利國語、英文。正在學習韓文</w:t>
                              </w:r>
                              <w:r>
                                <w:rPr>
                                  <w:rFonts w:ascii="Microsoft YaHei" w:eastAsia="新細明體" w:hAnsi="Microsoft YaHei" w:cstheme="minorBidi" w:hint="eastAsia"/>
                                  <w:kern w:val="24"/>
                                  <w:sz w:val="2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 numCol="1" rtlCol="0">
                          <a:spAutoFit/>
                        </wps:bodyPr>
                      </wps:wsp>
                      <wps:wsp>
                        <wps:cNvPr id="12" name="文本框 130"/>
                        <wps:cNvSpPr txBox="1"/>
                        <wps:spPr>
                          <a:xfrm>
                            <a:off x="7952" y="0"/>
                            <a:ext cx="1471930" cy="281940"/>
                          </a:xfrm>
                          <a:prstGeom prst="rect">
                            <a:avLst/>
                          </a:prstGeom>
                          <a:solidFill>
                            <a:srgbClr val="8DAFB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C65A8" w:rsidRPr="006C4243" w:rsidRDefault="006C4243">
                              <w:pPr>
                                <w:pStyle w:val="Web"/>
                                <w:spacing w:before="0" w:beforeAutospacing="0" w:after="0" w:afterAutospacing="0" w:line="300" w:lineRule="exact"/>
                                <w:rPr>
                                  <w:rFonts w:ascii="Microsoft YaHei" w:eastAsia="Microsoft YaHei" w:hAnsi="Microsoft YaHei" w:cstheme="minorBidi"/>
                                  <w:color w:val="FFFFFF" w:themeColor="background1"/>
                                  <w:spacing w:val="120"/>
                                  <w:kern w:val="24"/>
                                </w:rPr>
                              </w:pPr>
                              <w:r w:rsidRPr="006C4243">
                                <w:rPr>
                                  <w:rFonts w:ascii="Microsoft YaHei" w:eastAsia="Microsoft YaHei" w:hAnsi="Microsoft YaHei" w:cstheme="minorBidi"/>
                                  <w:b/>
                                  <w:bCs/>
                                  <w:color w:val="FFFFFF" w:themeColor="background1"/>
                                  <w:spacing w:val="120"/>
                                  <w:kern w:val="24"/>
                                </w:rPr>
                                <w:t>語文能力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42" o:spid="_x0000_s1035" style="position:absolute;left:0;text-align:left;margin-left:-60.55pt;margin-top:468.3pt;width:116.55pt;height:120.4pt;z-index:251624448" coordsize="14798,15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">
                <v:shape id="文本框 11" o:spid="_x0000_s1036" type="#_x0000_t202" style="position:absolute;top:4848;width:14789;height:10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:rsidR="00DC65A8" w:rsidRPr="006C4243" w:rsidRDefault="006C4243" w:rsidP="006C4243">
                        <w:pPr>
                          <w:pStyle w:val="Web"/>
                          <w:spacing w:before="0" w:beforeAutospacing="0" w:after="0" w:afterAutospacing="0" w:line="500" w:lineRule="exact"/>
                          <w:rPr>
                            <w:rFonts w:ascii="Microsoft YaHei" w:eastAsia="新細明體" w:hAnsi="Microsoft YaHei" w:cstheme="minorBidi"/>
                            <w:kern w:val="24"/>
                            <w:sz w:val="21"/>
                            <w:szCs w:val="21"/>
                          </w:rPr>
                        </w:pPr>
                        <w:r w:rsidRPr="006C4243">
                          <w:rPr>
                            <w:rFonts w:ascii="Microsoft YaHei" w:eastAsia="Microsoft YaHei" w:hAnsi="Microsoft YaHei" w:cstheme="minorBidi" w:hint="eastAsia"/>
                            <w:kern w:val="24"/>
                            <w:sz w:val="21"/>
                            <w:szCs w:val="21"/>
                          </w:rPr>
                          <w:t>流利廣東話、流利國語、英文。正在學習韓文</w:t>
                        </w:r>
                        <w:r>
                          <w:rPr>
                            <w:rFonts w:ascii="Microsoft YaHei" w:eastAsia="新細明體" w:hAnsi="Microsoft YaHei" w:cstheme="minorBidi" w:hint="eastAsia"/>
                            <w:kern w:val="24"/>
                            <w:sz w:val="2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v:shape id="文本框 130" o:spid="_x0000_s1037" type="#_x0000_t202" style="position:absolute;left:79;width:14719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" fillcolor="#8dafb1" stroked="f">
                  <v:textbox style="mso-fit-shape-to-text:t">
                    <w:txbxContent>
                      <w:p w:rsidR="00DC65A8" w:rsidRPr="006C4243" w:rsidRDefault="006C4243">
                        <w:pPr>
                          <w:pStyle w:val="Web"/>
                          <w:spacing w:before="0" w:beforeAutospacing="0" w:after="0" w:afterAutospacing="0" w:line="300" w:lineRule="exact"/>
                          <w:rPr>
                            <w:rFonts w:ascii="Microsoft YaHei" w:eastAsia="Microsoft YaHei" w:hAnsi="Microsoft YaHei" w:cstheme="minorBidi"/>
                            <w:color w:val="FFFFFF" w:themeColor="background1"/>
                            <w:spacing w:val="120"/>
                            <w:kern w:val="24"/>
                          </w:rPr>
                        </w:pPr>
                        <w:r w:rsidRPr="006C4243">
                          <w:rPr>
                            <w:rFonts w:ascii="Microsoft YaHei" w:eastAsia="Microsoft YaHei" w:hAnsi="Microsoft YaHei" w:cstheme="minorBidi"/>
                            <w:b/>
                            <w:bCs/>
                            <w:color w:val="FFFFFF" w:themeColor="background1"/>
                            <w:spacing w:val="120"/>
                            <w:kern w:val="24"/>
                          </w:rPr>
                          <w:t>語文能力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-793143</wp:posOffset>
                </wp:positionH>
                <wp:positionV relativeFrom="paragraph">
                  <wp:posOffset>3824577</wp:posOffset>
                </wp:positionV>
                <wp:extent cx="1790700" cy="1766849"/>
                <wp:effectExtent l="0" t="0" r="0" b="0"/>
                <wp:wrapNone/>
                <wp:docPr id="41" name="群組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1766849"/>
                          <a:chOff x="0" y="0"/>
                          <a:chExt cx="1790700" cy="1766849"/>
                        </a:xfrm>
                      </wpg:grpSpPr>
                      <wps:wsp>
                        <wps:cNvPr id="8" name="文本框 43"/>
                        <wps:cNvSpPr txBox="1"/>
                        <wps:spPr>
                          <a:xfrm>
                            <a:off x="0" y="405409"/>
                            <a:ext cx="1790700" cy="1361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53000" w:rsidRPr="00153000" w:rsidRDefault="00882BE7" w:rsidP="00153000">
                              <w:pPr>
                                <w:pStyle w:val="Web"/>
                                <w:spacing w:before="0" w:beforeAutospacing="0" w:after="0" w:afterAutospacing="0" w:line="500" w:lineRule="exact"/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153000">
                                <w:rPr>
                                  <w:rFonts w:ascii="Microsoft YaHei" w:eastAsia="Microsoft YaHei" w:hAnsi="Microsoft YaHei" w:cstheme="minorBidi" w:hint="eastAsia"/>
                                  <w:kern w:val="24"/>
                                  <w:sz w:val="21"/>
                                  <w:szCs w:val="21"/>
                                </w:rPr>
                                <w:t>電話</w:t>
                              </w:r>
                              <w:r w:rsidR="0071320A" w:rsidRPr="00153000">
                                <w:rPr>
                                  <w:rFonts w:ascii="Microsoft YaHei" w:eastAsia="Microsoft YaHei" w:hAnsi="Microsoft YaHei" w:cstheme="minorBidi" w:hint="eastAsia"/>
                                  <w:kern w:val="24"/>
                                  <w:sz w:val="21"/>
                                  <w:szCs w:val="21"/>
                                </w:rPr>
                                <w:t>：</w:t>
                              </w:r>
                            </w:p>
                            <w:p w:rsidR="00DC65A8" w:rsidRPr="00153000" w:rsidRDefault="00882BE7" w:rsidP="00153000">
                              <w:pPr>
                                <w:pStyle w:val="Web"/>
                                <w:spacing w:before="0" w:beforeAutospacing="0" w:after="0" w:afterAutospacing="0" w:line="500" w:lineRule="exact"/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153000"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1"/>
                                  <w:szCs w:val="21"/>
                                </w:rPr>
                                <w:t>63098145</w:t>
                              </w:r>
                            </w:p>
                            <w:p w:rsidR="00153000" w:rsidRPr="00153000" w:rsidRDefault="00153000" w:rsidP="00153000">
                              <w:pPr>
                                <w:pStyle w:val="Web"/>
                                <w:spacing w:before="0" w:beforeAutospacing="0" w:after="0" w:afterAutospacing="0" w:line="500" w:lineRule="exact"/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153000">
                                <w:rPr>
                                  <w:rFonts w:ascii="Microsoft YaHei" w:eastAsia="Microsoft YaHei" w:hAnsi="Microsoft YaHei" w:cstheme="minorBidi" w:hint="eastAsia"/>
                                  <w:kern w:val="24"/>
                                  <w:sz w:val="21"/>
                                  <w:szCs w:val="21"/>
                                </w:rPr>
                                <w:t>電子郵件:</w:t>
                              </w:r>
                            </w:p>
                            <w:p w:rsidR="00DC65A8" w:rsidRPr="00153000" w:rsidRDefault="00882BE7" w:rsidP="00153000">
                              <w:pPr>
                                <w:pStyle w:val="Web"/>
                                <w:spacing w:before="0" w:beforeAutospacing="0" w:after="0" w:afterAutospacing="0" w:line="500" w:lineRule="exact"/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153000">
                                <w:rPr>
                                  <w:rFonts w:ascii="Microsoft YaHei" w:eastAsia="Microsoft YaHei" w:hAnsi="Microsoft YaHei" w:cstheme="minorBidi" w:hint="eastAsia"/>
                                  <w:kern w:val="24"/>
                                  <w:sz w:val="21"/>
                                  <w:szCs w:val="21"/>
                                </w:rPr>
                                <w:t>i</w:t>
                              </w:r>
                              <w:r w:rsidRPr="00153000"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1"/>
                                  <w:szCs w:val="21"/>
                                </w:rPr>
                                <w:t>d506507@gmail.com</w:t>
                              </w:r>
                            </w:p>
                          </w:txbxContent>
                        </wps:txbx>
                        <wps:bodyPr wrap="square" numCol="1" rtlCol="0">
                          <a:spAutoFit/>
                        </wps:bodyPr>
                      </wps:wsp>
                      <wps:wsp>
                        <wps:cNvPr id="11" name="文本框 129"/>
                        <wps:cNvSpPr txBox="1"/>
                        <wps:spPr>
                          <a:xfrm>
                            <a:off x="31806" y="0"/>
                            <a:ext cx="1471930" cy="281940"/>
                          </a:xfrm>
                          <a:prstGeom prst="rect">
                            <a:avLst/>
                          </a:prstGeom>
                          <a:solidFill>
                            <a:srgbClr val="8DAFB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C65A8" w:rsidRPr="0071320A" w:rsidRDefault="0071320A">
                              <w:pPr>
                                <w:pStyle w:val="Web"/>
                                <w:spacing w:before="0" w:beforeAutospacing="0" w:after="0" w:afterAutospacing="0" w:line="300" w:lineRule="exact"/>
                                <w:rPr>
                                  <w:rFonts w:ascii="Microsoft YaHei" w:eastAsia="Microsoft YaHei" w:hAnsi="Microsoft YaHei" w:cstheme="minorBidi"/>
                                  <w:color w:val="FFFFFF" w:themeColor="background1"/>
                                  <w:spacing w:val="120"/>
                                  <w:kern w:val="24"/>
                                </w:rPr>
                              </w:pPr>
                              <w:r w:rsidRPr="0071320A">
                                <w:rPr>
                                  <w:rFonts w:ascii="Microsoft YaHei" w:eastAsia="Microsoft YaHei" w:hAnsi="Microsoft YaHei" w:cstheme="minorBidi" w:hint="eastAsia"/>
                                  <w:color w:val="FFFFFF" w:themeColor="background1"/>
                                  <w:spacing w:val="120"/>
                                  <w:kern w:val="24"/>
                                </w:rPr>
                                <w:t>聯繫方式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41" o:spid="_x0000_s1038" style="position:absolute;left:0;text-align:left;margin-left:-62.45pt;margin-top:301.15pt;width:141pt;height:139.1pt;z-index:251622400" coordsize="17907,17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">
                <v:shape id="文本框 43" o:spid="_x0000_s1039" type="#_x0000_t202" style="position:absolute;top:4054;width:17907;height:1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:rsidR="00153000" w:rsidRPr="00153000" w:rsidRDefault="00882BE7" w:rsidP="00153000">
                        <w:pPr>
                          <w:pStyle w:val="Web"/>
                          <w:spacing w:before="0" w:beforeAutospacing="0" w:after="0" w:afterAutospacing="0" w:line="500" w:lineRule="exact"/>
                          <w:rPr>
                            <w:rFonts w:ascii="Microsoft YaHei" w:eastAsia="Microsoft YaHei" w:hAnsi="Microsoft YaHei" w:cstheme="minorBidi"/>
                            <w:kern w:val="24"/>
                            <w:sz w:val="21"/>
                            <w:szCs w:val="21"/>
                          </w:rPr>
                        </w:pPr>
                        <w:r w:rsidRPr="00153000">
                          <w:rPr>
                            <w:rFonts w:ascii="Microsoft YaHei" w:eastAsia="Microsoft YaHei" w:hAnsi="Microsoft YaHei" w:cstheme="minorBidi" w:hint="eastAsia"/>
                            <w:kern w:val="24"/>
                            <w:sz w:val="21"/>
                            <w:szCs w:val="21"/>
                          </w:rPr>
                          <w:t>電話</w:t>
                        </w:r>
                        <w:r w:rsidR="0071320A" w:rsidRPr="00153000">
                          <w:rPr>
                            <w:rFonts w:ascii="Microsoft YaHei" w:eastAsia="Microsoft YaHei" w:hAnsi="Microsoft YaHei" w:cstheme="minorBidi" w:hint="eastAsia"/>
                            <w:kern w:val="24"/>
                            <w:sz w:val="21"/>
                            <w:szCs w:val="21"/>
                          </w:rPr>
                          <w:t>：</w:t>
                        </w:r>
                      </w:p>
                      <w:p w:rsidR="00DC65A8" w:rsidRPr="00153000" w:rsidRDefault="00882BE7" w:rsidP="00153000">
                        <w:pPr>
                          <w:pStyle w:val="Web"/>
                          <w:spacing w:before="0" w:beforeAutospacing="0" w:after="0" w:afterAutospacing="0" w:line="500" w:lineRule="exact"/>
                          <w:rPr>
                            <w:rFonts w:ascii="Microsoft YaHei" w:eastAsia="Microsoft YaHei" w:hAnsi="Microsoft YaHei" w:cstheme="minorBidi"/>
                            <w:kern w:val="24"/>
                            <w:sz w:val="21"/>
                            <w:szCs w:val="21"/>
                          </w:rPr>
                        </w:pPr>
                        <w:r w:rsidRPr="00153000">
                          <w:rPr>
                            <w:rFonts w:ascii="Microsoft YaHei" w:eastAsia="Microsoft YaHei" w:hAnsi="Microsoft YaHei" w:cstheme="minorBidi"/>
                            <w:kern w:val="24"/>
                            <w:sz w:val="21"/>
                            <w:szCs w:val="21"/>
                          </w:rPr>
                          <w:t>63098145</w:t>
                        </w:r>
                      </w:p>
                      <w:p w:rsidR="00153000" w:rsidRPr="00153000" w:rsidRDefault="00153000" w:rsidP="00153000">
                        <w:pPr>
                          <w:pStyle w:val="Web"/>
                          <w:spacing w:before="0" w:beforeAutospacing="0" w:after="0" w:afterAutospacing="0" w:line="500" w:lineRule="exact"/>
                          <w:rPr>
                            <w:rFonts w:ascii="Microsoft YaHei" w:eastAsia="Microsoft YaHei" w:hAnsi="Microsoft YaHei" w:cstheme="minorBidi"/>
                            <w:kern w:val="24"/>
                            <w:sz w:val="21"/>
                            <w:szCs w:val="21"/>
                          </w:rPr>
                        </w:pPr>
                        <w:r w:rsidRPr="00153000">
                          <w:rPr>
                            <w:rFonts w:ascii="Microsoft YaHei" w:eastAsia="Microsoft YaHei" w:hAnsi="Microsoft YaHei" w:cstheme="minorBidi" w:hint="eastAsia"/>
                            <w:kern w:val="24"/>
                            <w:sz w:val="21"/>
                            <w:szCs w:val="21"/>
                          </w:rPr>
                          <w:t>電子郵件:</w:t>
                        </w:r>
                      </w:p>
                      <w:p w:rsidR="00DC65A8" w:rsidRPr="00153000" w:rsidRDefault="00882BE7" w:rsidP="00153000">
                        <w:pPr>
                          <w:pStyle w:val="Web"/>
                          <w:spacing w:before="0" w:beforeAutospacing="0" w:after="0" w:afterAutospacing="0" w:line="500" w:lineRule="exact"/>
                          <w:rPr>
                            <w:rFonts w:ascii="Microsoft YaHei" w:eastAsia="Microsoft YaHei" w:hAnsi="Microsoft YaHei" w:cstheme="minorBidi"/>
                            <w:kern w:val="24"/>
                            <w:sz w:val="21"/>
                            <w:szCs w:val="21"/>
                          </w:rPr>
                        </w:pPr>
                        <w:r w:rsidRPr="00153000">
                          <w:rPr>
                            <w:rFonts w:ascii="Microsoft YaHei" w:eastAsia="Microsoft YaHei" w:hAnsi="Microsoft YaHei" w:cstheme="minorBidi" w:hint="eastAsia"/>
                            <w:kern w:val="24"/>
                            <w:sz w:val="21"/>
                            <w:szCs w:val="21"/>
                          </w:rPr>
                          <w:t>i</w:t>
                        </w:r>
                        <w:r w:rsidRPr="00153000">
                          <w:rPr>
                            <w:rFonts w:ascii="Microsoft YaHei" w:eastAsia="Microsoft YaHei" w:hAnsi="Microsoft YaHei" w:cstheme="minorBidi"/>
                            <w:kern w:val="24"/>
                            <w:sz w:val="21"/>
                            <w:szCs w:val="21"/>
                          </w:rPr>
                          <w:t>d506507@gmail.com</w:t>
                        </w:r>
                      </w:p>
                    </w:txbxContent>
                  </v:textbox>
                </v:shape>
                <v:shape id="文本框 129" o:spid="_x0000_s1040" type="#_x0000_t202" style="position:absolute;left:318;width:14719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" fillcolor="#8dafb1" stroked="f">
                  <v:textbox style="mso-fit-shape-to-text:t">
                    <w:txbxContent>
                      <w:p w:rsidR="00DC65A8" w:rsidRPr="0071320A" w:rsidRDefault="0071320A">
                        <w:pPr>
                          <w:pStyle w:val="Web"/>
                          <w:spacing w:before="0" w:beforeAutospacing="0" w:after="0" w:afterAutospacing="0" w:line="300" w:lineRule="exact"/>
                          <w:rPr>
                            <w:rFonts w:ascii="Microsoft YaHei" w:eastAsia="Microsoft YaHei" w:hAnsi="Microsoft YaHei" w:cstheme="minorBidi"/>
                            <w:color w:val="FFFFFF" w:themeColor="background1"/>
                            <w:spacing w:val="120"/>
                            <w:kern w:val="24"/>
                          </w:rPr>
                        </w:pPr>
                        <w:r w:rsidRPr="0071320A">
                          <w:rPr>
                            <w:rFonts w:ascii="Microsoft YaHei" w:eastAsia="Microsoft YaHei" w:hAnsi="Microsoft YaHei" w:cstheme="minorBidi" w:hint="eastAsia"/>
                            <w:color w:val="FFFFFF" w:themeColor="background1"/>
                            <w:spacing w:val="120"/>
                            <w:kern w:val="24"/>
                          </w:rPr>
                          <w:t>聯繫方式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-769289</wp:posOffset>
                </wp:positionH>
                <wp:positionV relativeFrom="paragraph">
                  <wp:posOffset>1137037</wp:posOffset>
                </wp:positionV>
                <wp:extent cx="1516601" cy="1950223"/>
                <wp:effectExtent l="0" t="0" r="7620" b="0"/>
                <wp:wrapNone/>
                <wp:docPr id="40" name="群組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6601" cy="1950223"/>
                          <a:chOff x="0" y="0"/>
                          <a:chExt cx="1516601" cy="1950223"/>
                        </a:xfrm>
                      </wpg:grpSpPr>
                      <wps:wsp>
                        <wps:cNvPr id="9" name="文本框 44"/>
                        <wps:cNvSpPr txBox="1"/>
                        <wps:spPr>
                          <a:xfrm>
                            <a:off x="0" y="445273"/>
                            <a:ext cx="1516601" cy="15049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65A8" w:rsidRPr="00EE68C1" w:rsidRDefault="0071320A" w:rsidP="006C4243">
                              <w:pPr>
                                <w:pStyle w:val="Web"/>
                                <w:spacing w:before="0" w:beforeAutospacing="0" w:after="0" w:afterAutospacing="0" w:line="500" w:lineRule="exact"/>
                                <w:jc w:val="distribute"/>
                                <w:rPr>
                                  <w:rFonts w:ascii="Microsoft YaHei" w:eastAsia="Microsoft YaHei" w:hAnsi="Microsoft YaHei"/>
                                </w:rPr>
                              </w:pPr>
                              <w:r w:rsidRPr="00EE68C1">
                                <w:rPr>
                                  <w:rFonts w:ascii="Microsoft YaHei" w:eastAsia="Microsoft YaHei" w:hAnsi="Microsoft YaHei" w:cstheme="minorBidi" w:hint="eastAsia"/>
                                  <w:kern w:val="24"/>
                                  <w:sz w:val="21"/>
                                  <w:szCs w:val="21"/>
                                </w:rPr>
                                <w:t>出生年月：</w:t>
                              </w:r>
                              <w:r w:rsidRPr="00EE68C1"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1"/>
                                  <w:szCs w:val="21"/>
                                </w:rPr>
                                <w:t xml:space="preserve">  199</w:t>
                              </w:r>
                              <w:r w:rsidR="007F5C86"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1"/>
                                  <w:szCs w:val="21"/>
                                </w:rPr>
                                <w:t>6</w:t>
                              </w:r>
                              <w:r w:rsidRPr="00EE68C1"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1"/>
                                  <w:szCs w:val="21"/>
                                </w:rPr>
                                <w:t xml:space="preserve">. </w:t>
                              </w:r>
                              <w:r w:rsidR="007F5C86"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1"/>
                                  <w:szCs w:val="21"/>
                                </w:rPr>
                                <w:t>11</w:t>
                              </w:r>
                              <w:r w:rsidR="006C4243" w:rsidRPr="00EE68C1">
                                <w:rPr>
                                  <w:rFonts w:ascii="Microsoft YaHei" w:eastAsia="Microsoft YaHei" w:hAnsi="Microsoft YaHei"/>
                                </w:rPr>
                                <w:t xml:space="preserve"> </w:t>
                              </w:r>
                            </w:p>
                            <w:p w:rsidR="00DC65A8" w:rsidRPr="0047614A" w:rsidRDefault="0071320A" w:rsidP="009E3EF3">
                              <w:pPr>
                                <w:pStyle w:val="Web"/>
                                <w:spacing w:before="0" w:beforeAutospacing="0" w:after="0" w:afterAutospacing="0" w:line="500" w:lineRule="exact"/>
                                <w:jc w:val="distribute"/>
                                <w:rPr>
                                  <w:rFonts w:ascii="Microsoft YaHei" w:eastAsia="新細明體" w:hAnsi="Microsoft YaHei" w:cstheme="minorBidi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EE68C1">
                                <w:rPr>
                                  <w:rFonts w:ascii="Microsoft YaHei" w:eastAsia="Microsoft YaHei" w:hAnsi="Microsoft YaHei" w:cstheme="minorBidi" w:hint="eastAsia"/>
                                  <w:kern w:val="24"/>
                                  <w:sz w:val="21"/>
                                  <w:szCs w:val="21"/>
                                </w:rPr>
                                <w:t>最高學歷：</w:t>
                              </w:r>
                              <w:r w:rsidRPr="00EE68C1"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Pr="00EE68C1">
                                <w:rPr>
                                  <w:rFonts w:ascii="Microsoft YaHei" w:eastAsia="Microsoft YaHei" w:hAnsi="Microsoft YaHei" w:cstheme="minorBidi" w:hint="eastAsia"/>
                                  <w:kern w:val="24"/>
                                  <w:sz w:val="21"/>
                                  <w:szCs w:val="21"/>
                                </w:rPr>
                                <w:t>大學本科</w:t>
                              </w:r>
                            </w:p>
                            <w:p w:rsidR="00C173B6" w:rsidRPr="00106A70" w:rsidRDefault="00C173B6" w:rsidP="00106A70">
                              <w:pPr>
                                <w:pStyle w:val="Web"/>
                                <w:spacing w:before="0" w:beforeAutospacing="0" w:after="0" w:afterAutospacing="0" w:line="360" w:lineRule="auto"/>
                                <w:rPr>
                                  <w:rFonts w:ascii="Microsoft YaHei" w:eastAsia="新細明體" w:hAnsi="Microsoft YaHei" w:cstheme="minorBidi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C173B6">
                                <w:rPr>
                                  <w:rFonts w:ascii="Microsoft YaHei" w:eastAsia="Microsoft YaHei" w:hAnsi="Microsoft YaHei" w:cstheme="minorBidi" w:hint="eastAsia"/>
                                  <w:kern w:val="24"/>
                                  <w:sz w:val="21"/>
                                  <w:szCs w:val="21"/>
                                </w:rPr>
                                <w:t>求職意向：網頁設計師</w:t>
                              </w:r>
                            </w:p>
                          </w:txbxContent>
                        </wps:txbx>
                        <wps:bodyPr wrap="square" numCol="1" rtlCol="0">
                          <a:noAutofit/>
                        </wps:bodyPr>
                      </wps:wsp>
                      <wps:wsp>
                        <wps:cNvPr id="10" name="文本框 128"/>
                        <wps:cNvSpPr txBox="1"/>
                        <wps:spPr>
                          <a:xfrm>
                            <a:off x="7952" y="0"/>
                            <a:ext cx="1471930" cy="281940"/>
                          </a:xfrm>
                          <a:prstGeom prst="rect">
                            <a:avLst/>
                          </a:prstGeom>
                          <a:solidFill>
                            <a:srgbClr val="8DAFB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C65A8" w:rsidRPr="0071320A" w:rsidRDefault="0071320A">
                              <w:pPr>
                                <w:pStyle w:val="Web"/>
                                <w:spacing w:before="0" w:beforeAutospacing="0" w:after="0" w:afterAutospacing="0" w:line="300" w:lineRule="exact"/>
                                <w:rPr>
                                  <w:rFonts w:ascii="Microsoft YaHei" w:eastAsia="Microsoft YaHei" w:hAnsi="Microsoft YaHei"/>
                                </w:rPr>
                              </w:pPr>
                              <w:r w:rsidRPr="0071320A">
                                <w:rPr>
                                  <w:rFonts w:ascii="Microsoft YaHei" w:eastAsia="Microsoft YaHei" w:hAnsi="Microsoft YaHei" w:cstheme="minorBidi" w:hint="eastAsia"/>
                                  <w:color w:val="FFFFFF" w:themeColor="background1"/>
                                  <w:spacing w:val="120"/>
                                  <w:kern w:val="24"/>
                                </w:rPr>
                                <w:t>基礎資訊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40" o:spid="_x0000_s1041" style="position:absolute;left:0;text-align:left;margin-left:-60.55pt;margin-top:89.55pt;width:119.4pt;height:153.55pt;z-index:251620352" coordsize="15166,19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">
                <v:shape id="文本框 44" o:spid="_x0000_s1042" type="#_x0000_t202" style="position:absolute;top:4452;width:15166;height:15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C65A8" w:rsidRPr="00EE68C1" w:rsidRDefault="0071320A" w:rsidP="006C4243">
                        <w:pPr>
                          <w:pStyle w:val="Web"/>
                          <w:spacing w:before="0" w:beforeAutospacing="0" w:after="0" w:afterAutospacing="0" w:line="500" w:lineRule="exact"/>
                          <w:jc w:val="distribute"/>
                          <w:rPr>
                            <w:rFonts w:ascii="Microsoft YaHei" w:eastAsia="Microsoft YaHei" w:hAnsi="Microsoft YaHei"/>
                          </w:rPr>
                        </w:pPr>
                        <w:r w:rsidRPr="00EE68C1">
                          <w:rPr>
                            <w:rFonts w:ascii="Microsoft YaHei" w:eastAsia="Microsoft YaHei" w:hAnsi="Microsoft YaHei" w:cstheme="minorBidi" w:hint="eastAsia"/>
                            <w:kern w:val="24"/>
                            <w:sz w:val="21"/>
                            <w:szCs w:val="21"/>
                          </w:rPr>
                          <w:t>出生年月：</w:t>
                        </w:r>
                        <w:r w:rsidRPr="00EE68C1">
                          <w:rPr>
                            <w:rFonts w:ascii="Microsoft YaHei" w:eastAsia="Microsoft YaHei" w:hAnsi="Microsoft YaHei" w:cstheme="minorBidi"/>
                            <w:kern w:val="24"/>
                            <w:sz w:val="21"/>
                            <w:szCs w:val="21"/>
                          </w:rPr>
                          <w:t xml:space="preserve">  199</w:t>
                        </w:r>
                        <w:r w:rsidR="007F5C86">
                          <w:rPr>
                            <w:rFonts w:ascii="Microsoft YaHei" w:eastAsia="Microsoft YaHei" w:hAnsi="Microsoft YaHei" w:cstheme="minorBidi"/>
                            <w:kern w:val="24"/>
                            <w:sz w:val="21"/>
                            <w:szCs w:val="21"/>
                          </w:rPr>
                          <w:t>6</w:t>
                        </w:r>
                        <w:r w:rsidRPr="00EE68C1">
                          <w:rPr>
                            <w:rFonts w:ascii="Microsoft YaHei" w:eastAsia="Microsoft YaHei" w:hAnsi="Microsoft YaHei" w:cstheme="minorBidi"/>
                            <w:kern w:val="24"/>
                            <w:sz w:val="21"/>
                            <w:szCs w:val="21"/>
                          </w:rPr>
                          <w:t xml:space="preserve">. </w:t>
                        </w:r>
                        <w:r w:rsidR="007F5C86">
                          <w:rPr>
                            <w:rFonts w:ascii="Microsoft YaHei" w:eastAsia="Microsoft YaHei" w:hAnsi="Microsoft YaHei" w:cstheme="minorBidi"/>
                            <w:kern w:val="24"/>
                            <w:sz w:val="21"/>
                            <w:szCs w:val="21"/>
                          </w:rPr>
                          <w:t>11</w:t>
                        </w:r>
                        <w:r w:rsidR="006C4243" w:rsidRPr="00EE68C1">
                          <w:rPr>
                            <w:rFonts w:ascii="Microsoft YaHei" w:eastAsia="Microsoft YaHei" w:hAnsi="Microsoft YaHei"/>
                          </w:rPr>
                          <w:t xml:space="preserve"> </w:t>
                        </w:r>
                      </w:p>
                      <w:p w:rsidR="00DC65A8" w:rsidRPr="0047614A" w:rsidRDefault="0071320A" w:rsidP="009E3EF3">
                        <w:pPr>
                          <w:pStyle w:val="Web"/>
                          <w:spacing w:before="0" w:beforeAutospacing="0" w:after="0" w:afterAutospacing="0" w:line="500" w:lineRule="exact"/>
                          <w:jc w:val="distribute"/>
                          <w:rPr>
                            <w:rFonts w:ascii="Microsoft YaHei" w:eastAsia="新細明體" w:hAnsi="Microsoft YaHei" w:cstheme="minorBidi"/>
                            <w:kern w:val="24"/>
                            <w:sz w:val="21"/>
                            <w:szCs w:val="21"/>
                          </w:rPr>
                        </w:pPr>
                        <w:r w:rsidRPr="00EE68C1">
                          <w:rPr>
                            <w:rFonts w:ascii="Microsoft YaHei" w:eastAsia="Microsoft YaHei" w:hAnsi="Microsoft YaHei" w:cstheme="minorBidi" w:hint="eastAsia"/>
                            <w:kern w:val="24"/>
                            <w:sz w:val="21"/>
                            <w:szCs w:val="21"/>
                          </w:rPr>
                          <w:t>最高學歷：</w:t>
                        </w:r>
                        <w:r w:rsidRPr="00EE68C1">
                          <w:rPr>
                            <w:rFonts w:ascii="Microsoft YaHei" w:eastAsia="Microsoft YaHei" w:hAnsi="Microsoft YaHei" w:cstheme="minorBidi"/>
                            <w:kern w:val="24"/>
                            <w:sz w:val="21"/>
                            <w:szCs w:val="21"/>
                          </w:rPr>
                          <w:t xml:space="preserve">  </w:t>
                        </w:r>
                        <w:r w:rsidRPr="00EE68C1">
                          <w:rPr>
                            <w:rFonts w:ascii="Microsoft YaHei" w:eastAsia="Microsoft YaHei" w:hAnsi="Microsoft YaHei" w:cstheme="minorBidi" w:hint="eastAsia"/>
                            <w:kern w:val="24"/>
                            <w:sz w:val="21"/>
                            <w:szCs w:val="21"/>
                          </w:rPr>
                          <w:t>大學本科</w:t>
                        </w:r>
                      </w:p>
                      <w:p w:rsidR="00C173B6" w:rsidRPr="00106A70" w:rsidRDefault="00C173B6" w:rsidP="00106A70">
                        <w:pPr>
                          <w:pStyle w:val="Web"/>
                          <w:spacing w:before="0" w:beforeAutospacing="0" w:after="0" w:afterAutospacing="0" w:line="360" w:lineRule="auto"/>
                          <w:rPr>
                            <w:rFonts w:ascii="Microsoft YaHei" w:eastAsia="新細明體" w:hAnsi="Microsoft YaHei" w:cstheme="minorBidi" w:hint="eastAsia"/>
                            <w:kern w:val="24"/>
                            <w:sz w:val="21"/>
                            <w:szCs w:val="21"/>
                          </w:rPr>
                        </w:pPr>
                        <w:r w:rsidRPr="00C173B6">
                          <w:rPr>
                            <w:rFonts w:ascii="Microsoft YaHei" w:eastAsia="Microsoft YaHei" w:hAnsi="Microsoft YaHei" w:cstheme="minorBidi" w:hint="eastAsia"/>
                            <w:kern w:val="24"/>
                            <w:sz w:val="21"/>
                            <w:szCs w:val="21"/>
                          </w:rPr>
                          <w:t>求職意向：網頁設計師</w:t>
                        </w:r>
                      </w:p>
                    </w:txbxContent>
                  </v:textbox>
                </v:shape>
                <v:shape id="文本框 128" o:spid="_x0000_s1043" type="#_x0000_t202" style="position:absolute;left:79;width:14719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" fillcolor="#8dafb1" stroked="f">
                  <v:textbox style="mso-fit-shape-to-text:t">
                    <w:txbxContent>
                      <w:p w:rsidR="00DC65A8" w:rsidRPr="0071320A" w:rsidRDefault="0071320A">
                        <w:pPr>
                          <w:pStyle w:val="Web"/>
                          <w:spacing w:before="0" w:beforeAutospacing="0" w:after="0" w:afterAutospacing="0" w:line="300" w:lineRule="exact"/>
                          <w:rPr>
                            <w:rFonts w:ascii="Microsoft YaHei" w:eastAsia="Microsoft YaHei" w:hAnsi="Microsoft YaHei"/>
                          </w:rPr>
                        </w:pPr>
                        <w:r w:rsidRPr="0071320A">
                          <w:rPr>
                            <w:rFonts w:ascii="Microsoft YaHei" w:eastAsia="Microsoft YaHei" w:hAnsi="Microsoft YaHei" w:cstheme="minorBidi" w:hint="eastAsia"/>
                            <w:color w:val="FFFFFF" w:themeColor="background1"/>
                            <w:spacing w:val="120"/>
                            <w:kern w:val="24"/>
                          </w:rPr>
                          <w:t>基礎資訊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3339134</wp:posOffset>
                </wp:positionV>
                <wp:extent cx="4414520" cy="1661160"/>
                <wp:effectExtent l="0" t="0" r="43180" b="0"/>
                <wp:wrapNone/>
                <wp:docPr id="27" name="群組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4520" cy="1661160"/>
                          <a:chOff x="0" y="0"/>
                          <a:chExt cx="4414990" cy="1661243"/>
                        </a:xfrm>
                      </wpg:grpSpPr>
                      <wps:wsp>
                        <wps:cNvPr id="142" name="文本框 15"/>
                        <wps:cNvSpPr txBox="1"/>
                        <wps:spPr>
                          <a:xfrm>
                            <a:off x="0" y="0"/>
                            <a:ext cx="1313815" cy="5181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A2A2C" w:rsidRPr="00C24738" w:rsidRDefault="001A2A2C" w:rsidP="001A2A2C">
                              <w:pPr>
                                <w:pStyle w:val="Web"/>
                                <w:spacing w:before="0" w:beforeAutospacing="0" w:after="0" w:afterAutospacing="0" w:line="336" w:lineRule="exact"/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 w:rsidRPr="00C24738">
                                <w:rPr>
                                  <w:rFonts w:ascii="Microsoft YaHei" w:eastAsia="Microsoft YaHei" w:hAnsi="Microsoft YaHei" w:cstheme="minorBidi" w:hint="eastAsia"/>
                                  <w:kern w:val="24"/>
                                  <w:sz w:val="28"/>
                                  <w:szCs w:val="28"/>
                                  <w:lang w:eastAsia="zh-CN"/>
                                </w:rPr>
                                <w:t>個人能力</w:t>
                              </w:r>
                            </w:p>
                            <w:p w:rsidR="00DC65A8" w:rsidRPr="0071320A" w:rsidRDefault="00DC65A8">
                              <w:pPr>
                                <w:pStyle w:val="Web"/>
                                <w:spacing w:before="0" w:beforeAutospacing="0" w:after="0" w:afterAutospacing="0" w:line="336" w:lineRule="exact"/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3" name="直接连接符 143"/>
                        <wps:cNvCnPr/>
                        <wps:spPr>
                          <a:xfrm>
                            <a:off x="87465" y="357809"/>
                            <a:ext cx="4327525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" name="矩形 18"/>
                        <wps:cNvSpPr/>
                        <wps:spPr>
                          <a:xfrm>
                            <a:off x="87465" y="333955"/>
                            <a:ext cx="707390" cy="45720"/>
                          </a:xfrm>
                          <a:prstGeom prst="rect">
                            <a:avLst/>
                          </a:prstGeom>
                          <a:solidFill>
                            <a:srgbClr val="8DAFB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3468"/>
                            <a:ext cx="4262120" cy="1247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a8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200"/>
                                <w:gridCol w:w="3200"/>
                              </w:tblGrid>
                              <w:tr w:rsidR="00213B52" w:rsidTr="00570F28">
                                <w:trPr>
                                  <w:trHeight w:val="340"/>
                                </w:trPr>
                                <w:tc>
                                  <w:tcPr>
                                    <w:tcW w:w="320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213B52" w:rsidRPr="00213B52" w:rsidRDefault="00213B52" w:rsidP="00213B52">
                                    <w:pPr>
                                      <w:rPr>
                                        <w:rFonts w:ascii="Microsoft YaHei" w:eastAsia="新細明體" w:hAnsi="Microsoft YaHei"/>
                                        <w:sz w:val="18"/>
                                        <w:szCs w:val="18"/>
                                        <w:lang w:eastAsia="zh-TW"/>
                                      </w:rPr>
                                    </w:pPr>
                                    <w:r>
                                      <w:rPr>
                                        <w:rFonts w:ascii="Microsoft YaHei" w:eastAsia="新細明體" w:hAnsi="Microsoft YaHei" w:hint="eastAsia"/>
                                        <w:sz w:val="18"/>
                                        <w:szCs w:val="18"/>
                                        <w:lang w:eastAsia="zh-TW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="Microsoft YaHei" w:eastAsia="新細明體" w:hAnsi="Microsoft YaHei"/>
                                        <w:sz w:val="18"/>
                                        <w:szCs w:val="18"/>
                                        <w:lang w:eastAsia="zh-TW"/>
                                      </w:rPr>
                                      <w:t xml:space="preserve">TML: </w:t>
                                    </w:r>
                                    <w:r w:rsidRPr="00701DCA">
                                      <w:rPr>
                                        <w:rFonts w:ascii="SimHei" w:eastAsia="SimHei" w:hAnsi="SimHei" w:cs="SimHei" w:hint="eastAsia"/>
                                        <w:color w:val="323E4F" w:themeColor="text2" w:themeShade="BF"/>
                                        <w:sz w:val="15"/>
                                        <w:szCs w:val="18"/>
                                      </w:rPr>
                                      <w:t>●●●●●●●</w:t>
                                    </w:r>
                                    <w:r w:rsidR="00902936" w:rsidRPr="00701DCA">
                                      <w:rPr>
                                        <w:rFonts w:ascii="SimHei" w:eastAsia="SimHei" w:hAnsi="SimHei" w:cs="SimHei" w:hint="eastAsia"/>
                                        <w:color w:val="323E4F" w:themeColor="text2" w:themeShade="BF"/>
                                        <w:sz w:val="15"/>
                                        <w:szCs w:val="18"/>
                                      </w:rPr>
                                      <w:t>●●</w:t>
                                    </w:r>
                                    <w:r>
                                      <w:rPr>
                                        <w:rFonts w:ascii="SimHei" w:eastAsia="SimHei" w:hAnsi="SimHei" w:cs="SimHei" w:hint="eastAsia"/>
                                        <w:color w:val="DDDDDD"/>
                                        <w:sz w:val="15"/>
                                        <w:szCs w:val="18"/>
                                      </w:rPr>
                                      <w:t>●</w:t>
                                    </w:r>
                                  </w:p>
                                </w:tc>
                                <w:tc>
                                  <w:tcPr>
                                    <w:tcW w:w="320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213B52" w:rsidRPr="00213B52" w:rsidRDefault="00213B52" w:rsidP="00213B52">
                                    <w:pPr>
                                      <w:rPr>
                                        <w:rFonts w:ascii="Microsoft YaHei" w:eastAsia="新細明體" w:hAnsi="Microsoft YaHei"/>
                                        <w:sz w:val="18"/>
                                        <w:szCs w:val="18"/>
                                        <w:lang w:eastAsia="zh-TW"/>
                                      </w:rPr>
                                    </w:pPr>
                                    <w:r>
                                      <w:rPr>
                                        <w:rFonts w:ascii="Microsoft YaHei" w:eastAsia="新細明體" w:hAnsi="Microsoft YaHei" w:hint="eastAsia"/>
                                        <w:sz w:val="18"/>
                                        <w:szCs w:val="18"/>
                                        <w:lang w:eastAsia="zh-TW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Microsoft YaHei" w:eastAsia="新細明體" w:hAnsi="Microsoft YaHei"/>
                                        <w:sz w:val="18"/>
                                        <w:szCs w:val="18"/>
                                        <w:lang w:eastAsia="zh-TW"/>
                                      </w:rPr>
                                      <w:t xml:space="preserve">HP: </w:t>
                                    </w:r>
                                    <w:r w:rsidRPr="00701DCA">
                                      <w:rPr>
                                        <w:rFonts w:ascii="SimHei" w:eastAsia="SimHei" w:hAnsi="SimHei" w:cs="SimHei" w:hint="eastAsia"/>
                                        <w:color w:val="323E4F" w:themeColor="text2" w:themeShade="BF"/>
                                        <w:sz w:val="15"/>
                                        <w:szCs w:val="18"/>
                                      </w:rPr>
                                      <w:t>●●●●●●</w:t>
                                    </w:r>
                                    <w:r>
                                      <w:rPr>
                                        <w:rFonts w:ascii="SimHei" w:eastAsia="SimHei" w:hAnsi="SimHei" w:cs="SimHei" w:hint="eastAsia"/>
                                        <w:color w:val="DDDDDD"/>
                                        <w:sz w:val="15"/>
                                        <w:szCs w:val="18"/>
                                      </w:rPr>
                                      <w:t>●●●</w:t>
                                    </w:r>
                                  </w:p>
                                </w:tc>
                              </w:tr>
                              <w:tr w:rsidR="00213B52" w:rsidTr="00570F28">
                                <w:trPr>
                                  <w:trHeight w:val="340"/>
                                </w:trPr>
                                <w:tc>
                                  <w:tcPr>
                                    <w:tcW w:w="320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213B52" w:rsidRPr="00213B52" w:rsidRDefault="00213B52" w:rsidP="00213B52">
                                    <w:pPr>
                                      <w:rPr>
                                        <w:rFonts w:ascii="Microsoft YaHei" w:eastAsia="Microsoft YaHei" w:hAnsi="Microsoft YaHe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eastAsia="Microsoft YaHei" w:hAnsi="Microsoft YaHei"/>
                                        <w:sz w:val="18"/>
                                        <w:szCs w:val="18"/>
                                      </w:rPr>
                                      <w:t xml:space="preserve">CSS: </w:t>
                                    </w:r>
                                    <w:r w:rsidRPr="00701DCA">
                                      <w:rPr>
                                        <w:rFonts w:ascii="SimHei" w:eastAsia="SimHei" w:hAnsi="SimHei" w:cs="SimHei" w:hint="eastAsia"/>
                                        <w:color w:val="323E4F" w:themeColor="text2" w:themeShade="BF"/>
                                        <w:sz w:val="15"/>
                                        <w:szCs w:val="18"/>
                                      </w:rPr>
                                      <w:t>●●●●●●●</w:t>
                                    </w:r>
                                    <w:r w:rsidRPr="00213B52">
                                      <w:rPr>
                                        <w:rFonts w:ascii="SimHei" w:eastAsia="SimHei" w:hAnsi="SimHei" w:cs="SimHei" w:hint="eastAsia"/>
                                        <w:color w:val="DDDDDD"/>
                                        <w:sz w:val="15"/>
                                        <w:szCs w:val="18"/>
                                      </w:rPr>
                                      <w:t>●●</w:t>
                                    </w:r>
                                    <w:r>
                                      <w:rPr>
                                        <w:rFonts w:ascii="SimHei" w:eastAsia="SimHei" w:hAnsi="SimHei" w:cs="SimHei" w:hint="eastAsia"/>
                                        <w:color w:val="DDDDDD"/>
                                        <w:sz w:val="15"/>
                                        <w:szCs w:val="18"/>
                                      </w:rPr>
                                      <w:t>●</w:t>
                                    </w:r>
                                  </w:p>
                                </w:tc>
                                <w:tc>
                                  <w:tcPr>
                                    <w:tcW w:w="320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213B52" w:rsidRPr="00213B52" w:rsidRDefault="00213B52" w:rsidP="00213B52">
                                    <w:pPr>
                                      <w:rPr>
                                        <w:rFonts w:ascii="Microsoft YaHei" w:eastAsia="新細明體" w:hAnsi="Microsoft YaHei"/>
                                        <w:sz w:val="18"/>
                                        <w:szCs w:val="18"/>
                                        <w:lang w:eastAsia="zh-TW"/>
                                      </w:rPr>
                                    </w:pPr>
                                    <w:r>
                                      <w:rPr>
                                        <w:rFonts w:ascii="Microsoft YaHei" w:eastAsia="新細明體" w:hAnsi="Microsoft YaHei" w:hint="eastAsia"/>
                                        <w:sz w:val="18"/>
                                        <w:szCs w:val="18"/>
                                        <w:lang w:eastAsia="zh-TW"/>
                                      </w:rPr>
                                      <w:t>J</w:t>
                                    </w:r>
                                    <w:r>
                                      <w:rPr>
                                        <w:rFonts w:ascii="Microsoft YaHei" w:eastAsia="新細明體" w:hAnsi="Microsoft YaHei"/>
                                        <w:sz w:val="18"/>
                                        <w:szCs w:val="18"/>
                                        <w:lang w:eastAsia="zh-TW"/>
                                      </w:rPr>
                                      <w:t xml:space="preserve">avaScript: </w:t>
                                    </w:r>
                                    <w:r w:rsidR="00DC26D0" w:rsidRPr="00701DCA">
                                      <w:rPr>
                                        <w:rFonts w:ascii="SimHei" w:eastAsia="SimHei" w:hAnsi="SimHei" w:cs="SimHei" w:hint="eastAsia"/>
                                        <w:color w:val="323E4F" w:themeColor="text2" w:themeShade="BF"/>
                                        <w:sz w:val="15"/>
                                        <w:szCs w:val="18"/>
                                      </w:rPr>
                                      <w:t>●●●●●</w:t>
                                    </w:r>
                                    <w:r w:rsidR="00A628F2" w:rsidRPr="00701DCA">
                                      <w:rPr>
                                        <w:rFonts w:ascii="SimHei" w:eastAsia="SimHei" w:hAnsi="SimHei" w:cs="SimHei" w:hint="eastAsia"/>
                                        <w:color w:val="323E4F" w:themeColor="text2" w:themeShade="BF"/>
                                        <w:sz w:val="15"/>
                                        <w:szCs w:val="18"/>
                                      </w:rPr>
                                      <w:t>●</w:t>
                                    </w:r>
                                    <w:r w:rsidR="00DC26D0">
                                      <w:rPr>
                                        <w:rFonts w:ascii="SimHei" w:eastAsia="SimHei" w:hAnsi="SimHei" w:cs="SimHei" w:hint="eastAsia"/>
                                        <w:color w:val="DDDDDD"/>
                                        <w:sz w:val="15"/>
                                        <w:szCs w:val="18"/>
                                      </w:rPr>
                                      <w:t>●●●●</w:t>
                                    </w:r>
                                  </w:p>
                                </w:tc>
                              </w:tr>
                              <w:tr w:rsidR="00EC0B1A" w:rsidRPr="00902936" w:rsidTr="00570F28">
                                <w:trPr>
                                  <w:trHeight w:val="340"/>
                                </w:trPr>
                                <w:tc>
                                  <w:tcPr>
                                    <w:tcW w:w="320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EC0B1A" w:rsidRPr="00EC0B1A" w:rsidRDefault="00EC0B1A" w:rsidP="00213B52">
                                    <w:pPr>
                                      <w:rPr>
                                        <w:rFonts w:eastAsia="新細明體"/>
                                        <w:sz w:val="18"/>
                                        <w:szCs w:val="18"/>
                                        <w:lang w:eastAsia="zh-TW"/>
                                      </w:rPr>
                                    </w:pPr>
                                    <w:r w:rsidRPr="00EC0B1A">
                                      <w:rPr>
                                        <w:rFonts w:ascii="Microsoft YaHei" w:eastAsia="Microsoft YaHei" w:hAnsi="Microsoft YaHei" w:hint="eastAsia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 w:rsidRPr="00EC0B1A">
                                      <w:rPr>
                                        <w:rFonts w:ascii="Microsoft YaHei" w:eastAsia="Microsoft YaHei" w:hAnsi="Microsoft YaHei"/>
                                        <w:sz w:val="18"/>
                                        <w:szCs w:val="18"/>
                                      </w:rPr>
                                      <w:t xml:space="preserve"> L</w:t>
                                    </w:r>
                                    <w:r w:rsidRPr="00EC0B1A">
                                      <w:rPr>
                                        <w:rFonts w:ascii="Microsoft YaHei" w:eastAsia="Microsoft YaHei" w:hAnsi="Microsoft YaHei" w:hint="eastAsia"/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  <w:r w:rsidRPr="00EC0B1A">
                                      <w:rPr>
                                        <w:rFonts w:ascii="Microsoft YaHei" w:eastAsia="Microsoft YaHei" w:hAnsi="Microsoft YaHei"/>
                                        <w:sz w:val="18"/>
                                        <w:szCs w:val="18"/>
                                      </w:rPr>
                                      <w:t>nguage</w:t>
                                    </w:r>
                                    <w:r>
                                      <w:rPr>
                                        <w:rFonts w:eastAsia="新細明體"/>
                                        <w:sz w:val="18"/>
                                        <w:szCs w:val="18"/>
                                        <w:lang w:eastAsia="zh-TW"/>
                                      </w:rPr>
                                      <w:t xml:space="preserve">: </w:t>
                                    </w:r>
                                    <w:r w:rsidRPr="00701DCA">
                                      <w:rPr>
                                        <w:rFonts w:ascii="SimHei" w:eastAsia="SimHei" w:hAnsi="SimHei" w:cs="SimHei" w:hint="eastAsia"/>
                                        <w:color w:val="323E4F" w:themeColor="text2" w:themeShade="BF"/>
                                        <w:sz w:val="15"/>
                                        <w:szCs w:val="18"/>
                                      </w:rPr>
                                      <w:t>●●●●●●●</w:t>
                                    </w:r>
                                    <w:r w:rsidRPr="00213B52">
                                      <w:rPr>
                                        <w:rFonts w:ascii="SimHei" w:eastAsia="SimHei" w:hAnsi="SimHei" w:cs="SimHei" w:hint="eastAsia"/>
                                        <w:color w:val="DDDDDD"/>
                                        <w:sz w:val="15"/>
                                        <w:szCs w:val="18"/>
                                      </w:rPr>
                                      <w:t>●●</w:t>
                                    </w:r>
                                    <w:r>
                                      <w:rPr>
                                        <w:rFonts w:ascii="SimHei" w:eastAsia="SimHei" w:hAnsi="SimHei" w:cs="SimHei" w:hint="eastAsia"/>
                                        <w:color w:val="DDDDDD"/>
                                        <w:sz w:val="15"/>
                                        <w:szCs w:val="18"/>
                                      </w:rPr>
                                      <w:t>●</w:t>
                                    </w:r>
                                  </w:p>
                                </w:tc>
                                <w:tc>
                                  <w:tcPr>
                                    <w:tcW w:w="320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EC0B1A" w:rsidRDefault="00A628F2" w:rsidP="00213B52">
                                    <w:pPr>
                                      <w:rPr>
                                        <w:rFonts w:eastAsia="新細明體"/>
                                        <w:sz w:val="18"/>
                                        <w:szCs w:val="18"/>
                                        <w:lang w:eastAsia="zh-TW"/>
                                      </w:rPr>
                                    </w:pPr>
                                    <w:r w:rsidRPr="00A628F2">
                                      <w:rPr>
                                        <w:rFonts w:ascii="Microsoft YaHei" w:eastAsia="新細明體" w:hAnsi="Microsoft YaHei" w:hint="eastAsia"/>
                                        <w:sz w:val="18"/>
                                        <w:szCs w:val="18"/>
                                        <w:lang w:eastAsia="zh-TW"/>
                                      </w:rPr>
                                      <w:t>J</w:t>
                                    </w:r>
                                    <w:r w:rsidRPr="00A628F2">
                                      <w:rPr>
                                        <w:rFonts w:ascii="Microsoft YaHei" w:eastAsia="新細明體" w:hAnsi="Microsoft YaHei"/>
                                        <w:sz w:val="18"/>
                                        <w:szCs w:val="18"/>
                                        <w:lang w:eastAsia="zh-TW"/>
                                      </w:rPr>
                                      <w:t>ava:</w:t>
                                    </w:r>
                                    <w:r>
                                      <w:rPr>
                                        <w:rFonts w:eastAsia="新細明體"/>
                                        <w:sz w:val="18"/>
                                        <w:szCs w:val="18"/>
                                        <w:lang w:eastAsia="zh-TW"/>
                                      </w:rPr>
                                      <w:t xml:space="preserve"> </w:t>
                                    </w:r>
                                    <w:r w:rsidRPr="00701DCA">
                                      <w:rPr>
                                        <w:rFonts w:ascii="SimHei" w:eastAsia="SimHei" w:hAnsi="SimHei" w:cs="SimHei" w:hint="eastAsia"/>
                                        <w:color w:val="323E4F" w:themeColor="text2" w:themeShade="BF"/>
                                        <w:sz w:val="15"/>
                                        <w:szCs w:val="18"/>
                                      </w:rPr>
                                      <w:t>●●●●●</w:t>
                                    </w:r>
                                    <w:r>
                                      <w:rPr>
                                        <w:rFonts w:ascii="SimHei" w:eastAsia="SimHei" w:hAnsi="SimHei" w:cs="SimHei" w:hint="eastAsia"/>
                                        <w:color w:val="DDDDDD"/>
                                        <w:sz w:val="15"/>
                                        <w:szCs w:val="18"/>
                                      </w:rPr>
                                      <w:t>●●●●●</w:t>
                                    </w:r>
                                  </w:p>
                                </w:tc>
                              </w:tr>
                              <w:tr w:rsidR="00902936" w:rsidRPr="00902936" w:rsidTr="00570F28">
                                <w:trPr>
                                  <w:trHeight w:val="340"/>
                                </w:trPr>
                                <w:tc>
                                  <w:tcPr>
                                    <w:tcW w:w="320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902936" w:rsidRPr="00902936" w:rsidRDefault="00902936" w:rsidP="00213B52">
                                    <w:pPr>
                                      <w:rPr>
                                        <w:rFonts w:eastAsia="新細明體"/>
                                        <w:sz w:val="18"/>
                                        <w:szCs w:val="18"/>
                                        <w:lang w:eastAsia="zh-TW"/>
                                      </w:rPr>
                                    </w:pPr>
                                    <w:r w:rsidRPr="00902936">
                                      <w:rPr>
                                        <w:rFonts w:ascii="Microsoft YaHei" w:eastAsia="Microsoft YaHei" w:hAnsi="Microsoft YaHei" w:hint="eastAsia"/>
                                        <w:sz w:val="18"/>
                                        <w:szCs w:val="18"/>
                                      </w:rPr>
                                      <w:t>P</w:t>
                                    </w:r>
                                    <w:r w:rsidRPr="00902936">
                                      <w:rPr>
                                        <w:rFonts w:ascii="Microsoft YaHei" w:eastAsia="Microsoft YaHei" w:hAnsi="Microsoft YaHei"/>
                                        <w:sz w:val="18"/>
                                        <w:szCs w:val="18"/>
                                      </w:rPr>
                                      <w:t>ython:</w:t>
                                    </w:r>
                                    <w:r>
                                      <w:rPr>
                                        <w:rFonts w:eastAsia="新細明體"/>
                                        <w:sz w:val="18"/>
                                        <w:szCs w:val="18"/>
                                        <w:lang w:eastAsia="zh-TW"/>
                                      </w:rPr>
                                      <w:t xml:space="preserve"> </w:t>
                                    </w:r>
                                    <w:r w:rsidRPr="00701DCA">
                                      <w:rPr>
                                        <w:rFonts w:ascii="SimHei" w:eastAsia="SimHei" w:hAnsi="SimHei" w:cs="SimHei" w:hint="eastAsia"/>
                                        <w:color w:val="323E4F" w:themeColor="text2" w:themeShade="BF"/>
                                        <w:sz w:val="15"/>
                                        <w:szCs w:val="18"/>
                                      </w:rPr>
                                      <w:t>●●●●●</w:t>
                                    </w:r>
                                    <w:r>
                                      <w:rPr>
                                        <w:rFonts w:ascii="SimHei" w:eastAsia="SimHei" w:hAnsi="SimHei" w:cs="SimHei" w:hint="eastAsia"/>
                                        <w:color w:val="DDDDDD"/>
                                        <w:sz w:val="15"/>
                                        <w:szCs w:val="18"/>
                                      </w:rPr>
                                      <w:t>●●●●●</w:t>
                                    </w:r>
                                  </w:p>
                                </w:tc>
                                <w:tc>
                                  <w:tcPr>
                                    <w:tcW w:w="320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902936" w:rsidRPr="00A628F2" w:rsidRDefault="00902936" w:rsidP="00213B52">
                                    <w:pPr>
                                      <w:rPr>
                                        <w:rFonts w:eastAsia="新細明體"/>
                                        <w:sz w:val="18"/>
                                        <w:szCs w:val="18"/>
                                        <w:lang w:eastAsia="zh-TW"/>
                                      </w:rPr>
                                    </w:pPr>
                                    <w:r w:rsidRPr="00902936">
                                      <w:rPr>
                                        <w:rFonts w:ascii="Microsoft YaHei" w:eastAsia="新細明體" w:hAnsi="Microsoft YaHei" w:hint="eastAsia"/>
                                        <w:sz w:val="18"/>
                                        <w:szCs w:val="18"/>
                                        <w:lang w:eastAsia="zh-TW"/>
                                      </w:rPr>
                                      <w:t>Po</w:t>
                                    </w:r>
                                    <w:r w:rsidRPr="00902936">
                                      <w:rPr>
                                        <w:rFonts w:ascii="Microsoft YaHei" w:eastAsia="新細明體" w:hAnsi="Microsoft YaHei"/>
                                        <w:sz w:val="18"/>
                                        <w:szCs w:val="18"/>
                                        <w:lang w:eastAsia="zh-TW"/>
                                      </w:rPr>
                                      <w:t xml:space="preserve">werDirector: </w:t>
                                    </w:r>
                                    <w:r w:rsidRPr="00701DCA">
                                      <w:rPr>
                                        <w:rFonts w:ascii="SimHei" w:eastAsia="SimHei" w:hAnsi="SimHei" w:cs="SimHei" w:hint="eastAsia"/>
                                        <w:color w:val="323E4F" w:themeColor="text2" w:themeShade="BF"/>
                                        <w:sz w:val="15"/>
                                        <w:szCs w:val="18"/>
                                      </w:rPr>
                                      <w:t>●●●●●●●●</w:t>
                                    </w:r>
                                    <w:r w:rsidRPr="00213B52">
                                      <w:rPr>
                                        <w:rFonts w:ascii="SimHei" w:eastAsia="SimHei" w:hAnsi="SimHei" w:cs="SimHei" w:hint="eastAsia"/>
                                        <w:color w:val="DDDDDD"/>
                                        <w:sz w:val="15"/>
                                        <w:szCs w:val="18"/>
                                      </w:rPr>
                                      <w:t>●</w:t>
                                    </w:r>
                                    <w:r>
                                      <w:rPr>
                                        <w:rFonts w:ascii="SimHei" w:eastAsia="SimHei" w:hAnsi="SimHei" w:cs="SimHei" w:hint="eastAsia"/>
                                        <w:color w:val="DDDDDD"/>
                                        <w:sz w:val="15"/>
                                        <w:szCs w:val="18"/>
                                      </w:rPr>
                                      <w:t>●</w:t>
                                    </w:r>
                                  </w:p>
                                </w:tc>
                              </w:tr>
                              <w:tr w:rsidR="00213B52" w:rsidTr="00570F28">
                                <w:trPr>
                                  <w:trHeight w:val="340"/>
                                </w:trPr>
                                <w:tc>
                                  <w:tcPr>
                                    <w:tcW w:w="6400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213B52" w:rsidRPr="00213B52" w:rsidRDefault="00213B52" w:rsidP="00213B52">
                                    <w:pPr>
                                      <w:rPr>
                                        <w:rFonts w:ascii="SimHei" w:hAnsi="SimHei" w:cs="SimHei"/>
                                        <w:color w:val="DDDDDD"/>
                                        <w:sz w:val="15"/>
                                        <w:szCs w:val="18"/>
                                      </w:rPr>
                                    </w:pPr>
                                    <w:r w:rsidRPr="00213B52">
                                      <w:rPr>
                                        <w:rFonts w:ascii="Microsoft YaHei" w:eastAsia="Microsoft YaHei" w:hAnsi="Microsoft YaHei"/>
                                        <w:sz w:val="18"/>
                                        <w:szCs w:val="18"/>
                                      </w:rPr>
                                      <w:t>Microsoft Office(Word, Excel,</w:t>
                                    </w:r>
                                    <w:r w:rsidR="00902936">
                                      <w:rPr>
                                        <w:rFonts w:ascii="Microsoft YaHei" w:eastAsia="Microsoft YaHei" w:hAnsi="Microsoft YaHei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213B52">
                                      <w:rPr>
                                        <w:rFonts w:ascii="Microsoft YaHei" w:eastAsia="Microsoft YaHei" w:hAnsi="Microsoft YaHei"/>
                                        <w:sz w:val="18"/>
                                        <w:szCs w:val="18"/>
                                      </w:rPr>
                                      <w:t>PPT):</w:t>
                                    </w:r>
                                    <w:r w:rsidRPr="00213B52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r w:rsidRPr="00701DCA">
                                      <w:rPr>
                                        <w:rFonts w:ascii="SimHei" w:eastAsia="SimHei" w:hAnsi="SimHei" w:cs="SimHei" w:hint="eastAsia"/>
                                        <w:color w:val="323E4F" w:themeColor="text2" w:themeShade="BF"/>
                                        <w:sz w:val="15"/>
                                        <w:szCs w:val="18"/>
                                      </w:rPr>
                                      <w:t>●●●●●●●●●</w:t>
                                    </w:r>
                                    <w:r>
                                      <w:rPr>
                                        <w:rFonts w:ascii="SimHei" w:eastAsia="SimHei" w:hAnsi="SimHei" w:cs="SimHei" w:hint="eastAsia"/>
                                        <w:color w:val="DDDDDD"/>
                                        <w:sz w:val="15"/>
                                        <w:szCs w:val="18"/>
                                      </w:rPr>
                                      <w:t>●</w:t>
                                    </w:r>
                                  </w:p>
                                </w:tc>
                              </w:tr>
                            </w:tbl>
                            <w:p w:rsidR="00213B52" w:rsidRDefault="00213B5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7" o:spid="_x0000_s1043" style="position:absolute;left:0;text-align:left;margin-left:116.6pt;margin-top:262.9pt;width:347.6pt;height:130.8pt;z-index:251666432" coordsize="44149,16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">
                <v:shape id="文本框 15" o:spid="_x0000_s1044" type="#_x0000_t202" style="position:absolute;width:13138;height:5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" filled="f" stroked="f">
                  <v:textbox style="mso-fit-shape-to-text:t">
                    <w:txbxContent>
                      <w:p w:rsidR="001A2A2C" w:rsidRPr="00C24738" w:rsidRDefault="001A2A2C" w:rsidP="001A2A2C">
                        <w:pPr>
                          <w:pStyle w:val="Web"/>
                          <w:spacing w:before="0" w:beforeAutospacing="0" w:after="0" w:afterAutospacing="0" w:line="336" w:lineRule="exact"/>
                          <w:rPr>
                            <w:rFonts w:ascii="Microsoft YaHei" w:eastAsia="Microsoft YaHei" w:hAnsi="Microsoft YaHei" w:cstheme="minorBidi"/>
                            <w:kern w:val="24"/>
                            <w:sz w:val="28"/>
                            <w:szCs w:val="28"/>
                            <w:lang w:eastAsia="zh-CN"/>
                          </w:rPr>
                        </w:pPr>
                        <w:r w:rsidRPr="00C24738">
                          <w:rPr>
                            <w:rFonts w:ascii="Microsoft YaHei" w:eastAsia="Microsoft YaHei" w:hAnsi="Microsoft YaHei" w:cstheme="minorBidi" w:hint="eastAsia"/>
                            <w:kern w:val="24"/>
                            <w:sz w:val="28"/>
                            <w:szCs w:val="28"/>
                            <w:lang w:eastAsia="zh-CN"/>
                          </w:rPr>
                          <w:t>個人能力</w:t>
                        </w:r>
                      </w:p>
                      <w:p w:rsidR="00DC65A8" w:rsidRPr="0071320A" w:rsidRDefault="00DC65A8">
                        <w:pPr>
                          <w:pStyle w:val="Web"/>
                          <w:spacing w:before="0" w:beforeAutospacing="0" w:after="0" w:afterAutospacing="0" w:line="336" w:lineRule="exact"/>
                          <w:rPr>
                            <w:rFonts w:ascii="Microsoft YaHei" w:eastAsia="Microsoft YaHei" w:hAnsi="Microsoft YaHei" w:cstheme="minorBidi"/>
                            <w:kern w:val="24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直接连接符 143" o:spid="_x0000_s1045" style="position:absolute;visibility:visible;mso-wrap-style:square" from="874,3578" to="44149,3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" strokecolor="#a6a6a6" strokeweight="1pt">
                  <v:stroke joinstyle="miter"/>
                </v:line>
                <v:rect id="矩形 18" o:spid="_x0000_s1046" style="position:absolute;left:874;top:3339;width:707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" fillcolor="#8dafb1" stroked="f" strokeweight="1pt"/>
                <v:shape id="文字方塊 2" o:spid="_x0000_s1047" type="#_x0000_t202" style="position:absolute;top:4134;width:42621;height:1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tbl>
                        <w:tblPr>
                          <w:tblStyle w:val="a8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200"/>
                          <w:gridCol w:w="3200"/>
                        </w:tblGrid>
                        <w:tr w:rsidR="00213B52" w:rsidTr="00570F28">
                          <w:trPr>
                            <w:trHeight w:val="340"/>
                          </w:trPr>
                          <w:tc>
                            <w:tcPr>
                              <w:tcW w:w="32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13B52" w:rsidRPr="00213B52" w:rsidRDefault="00213B52" w:rsidP="00213B52">
                              <w:pPr>
                                <w:rPr>
                                  <w:rFonts w:ascii="Microsoft YaHei" w:eastAsia="新細明體" w:hAnsi="Microsoft YaHei"/>
                                  <w:sz w:val="18"/>
                                  <w:szCs w:val="18"/>
                                  <w:lang w:eastAsia="zh-TW"/>
                                </w:rPr>
                              </w:pPr>
                              <w:r>
                                <w:rPr>
                                  <w:rFonts w:ascii="Microsoft YaHei" w:eastAsia="新細明體" w:hAnsi="Microsoft YaHei" w:hint="eastAsia"/>
                                  <w:sz w:val="18"/>
                                  <w:szCs w:val="18"/>
                                  <w:lang w:eastAsia="zh-TW"/>
                                </w:rPr>
                                <w:t>H</w:t>
                              </w:r>
                              <w:r>
                                <w:rPr>
                                  <w:rFonts w:ascii="Microsoft YaHei" w:eastAsia="新細明體" w:hAnsi="Microsoft YaHei"/>
                                  <w:sz w:val="18"/>
                                  <w:szCs w:val="18"/>
                                  <w:lang w:eastAsia="zh-TW"/>
                                </w:rPr>
                                <w:t xml:space="preserve">TML: </w:t>
                              </w:r>
                              <w:r w:rsidRPr="00701DCA">
                                <w:rPr>
                                  <w:rFonts w:ascii="SimHei" w:eastAsia="SimHei" w:hAnsi="SimHei" w:cs="SimHei" w:hint="eastAsia"/>
                                  <w:color w:val="323E4F" w:themeColor="text2" w:themeShade="BF"/>
                                  <w:sz w:val="15"/>
                                  <w:szCs w:val="18"/>
                                </w:rPr>
                                <w:t>●●●●●●●</w:t>
                              </w:r>
                              <w:r w:rsidR="00902936" w:rsidRPr="00701DCA">
                                <w:rPr>
                                  <w:rFonts w:ascii="SimHei" w:eastAsia="SimHei" w:hAnsi="SimHei" w:cs="SimHei" w:hint="eastAsia"/>
                                  <w:color w:val="323E4F" w:themeColor="text2" w:themeShade="BF"/>
                                  <w:sz w:val="15"/>
                                  <w:szCs w:val="18"/>
                                </w:rPr>
                                <w:t>●●</w:t>
                              </w:r>
                              <w:r>
                                <w:rPr>
                                  <w:rFonts w:ascii="SimHei" w:eastAsia="SimHei" w:hAnsi="SimHei" w:cs="SimHei" w:hint="eastAsia"/>
                                  <w:color w:val="DDDDDD"/>
                                  <w:sz w:val="15"/>
                                  <w:szCs w:val="18"/>
                                </w:rPr>
                                <w:t>●</w:t>
                              </w:r>
                            </w:p>
                          </w:tc>
                          <w:tc>
                            <w:tcPr>
                              <w:tcW w:w="32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13B52" w:rsidRPr="00213B52" w:rsidRDefault="00213B52" w:rsidP="00213B52">
                              <w:pPr>
                                <w:rPr>
                                  <w:rFonts w:ascii="Microsoft YaHei" w:eastAsia="新細明體" w:hAnsi="Microsoft YaHei"/>
                                  <w:sz w:val="18"/>
                                  <w:szCs w:val="18"/>
                                  <w:lang w:eastAsia="zh-TW"/>
                                </w:rPr>
                              </w:pPr>
                              <w:r>
                                <w:rPr>
                                  <w:rFonts w:ascii="Microsoft YaHei" w:eastAsia="新細明體" w:hAnsi="Microsoft YaHei" w:hint="eastAsia"/>
                                  <w:sz w:val="18"/>
                                  <w:szCs w:val="18"/>
                                  <w:lang w:eastAsia="zh-TW"/>
                                </w:rPr>
                                <w:t>P</w:t>
                              </w:r>
                              <w:r>
                                <w:rPr>
                                  <w:rFonts w:ascii="Microsoft YaHei" w:eastAsia="新細明體" w:hAnsi="Microsoft YaHei"/>
                                  <w:sz w:val="18"/>
                                  <w:szCs w:val="18"/>
                                  <w:lang w:eastAsia="zh-TW"/>
                                </w:rPr>
                                <w:t xml:space="preserve">HP: </w:t>
                              </w:r>
                              <w:r w:rsidRPr="00701DCA">
                                <w:rPr>
                                  <w:rFonts w:ascii="SimHei" w:eastAsia="SimHei" w:hAnsi="SimHei" w:cs="SimHei" w:hint="eastAsia"/>
                                  <w:color w:val="323E4F" w:themeColor="text2" w:themeShade="BF"/>
                                  <w:sz w:val="15"/>
                                  <w:szCs w:val="18"/>
                                </w:rPr>
                                <w:t>●●●●●●</w:t>
                              </w:r>
                              <w:r>
                                <w:rPr>
                                  <w:rFonts w:ascii="SimHei" w:eastAsia="SimHei" w:hAnsi="SimHei" w:cs="SimHei" w:hint="eastAsia"/>
                                  <w:color w:val="DDDDDD"/>
                                  <w:sz w:val="15"/>
                                  <w:szCs w:val="18"/>
                                </w:rPr>
                                <w:t>●●●</w:t>
                              </w:r>
                            </w:p>
                          </w:tc>
                        </w:tr>
                        <w:tr w:rsidR="00213B52" w:rsidTr="00570F28">
                          <w:trPr>
                            <w:trHeight w:val="340"/>
                          </w:trPr>
                          <w:tc>
                            <w:tcPr>
                              <w:tcW w:w="32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13B52" w:rsidRPr="00213B52" w:rsidRDefault="00213B52" w:rsidP="00213B52">
                              <w:pPr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 xml:space="preserve">CSS: </w:t>
                              </w:r>
                              <w:r w:rsidRPr="00701DCA">
                                <w:rPr>
                                  <w:rFonts w:ascii="SimHei" w:eastAsia="SimHei" w:hAnsi="SimHei" w:cs="SimHei" w:hint="eastAsia"/>
                                  <w:color w:val="323E4F" w:themeColor="text2" w:themeShade="BF"/>
                                  <w:sz w:val="15"/>
                                  <w:szCs w:val="18"/>
                                </w:rPr>
                                <w:t>●●●●●●●</w:t>
                              </w:r>
                              <w:r w:rsidRPr="00213B52">
                                <w:rPr>
                                  <w:rFonts w:ascii="SimHei" w:eastAsia="SimHei" w:hAnsi="SimHei" w:cs="SimHei" w:hint="eastAsia"/>
                                  <w:color w:val="DDDDDD"/>
                                  <w:sz w:val="15"/>
                                  <w:szCs w:val="18"/>
                                </w:rPr>
                                <w:t>●●</w:t>
                              </w:r>
                              <w:r>
                                <w:rPr>
                                  <w:rFonts w:ascii="SimHei" w:eastAsia="SimHei" w:hAnsi="SimHei" w:cs="SimHei" w:hint="eastAsia"/>
                                  <w:color w:val="DDDDDD"/>
                                  <w:sz w:val="15"/>
                                  <w:szCs w:val="18"/>
                                </w:rPr>
                                <w:t>●</w:t>
                              </w:r>
                            </w:p>
                          </w:tc>
                          <w:tc>
                            <w:tcPr>
                              <w:tcW w:w="32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13B52" w:rsidRPr="00213B52" w:rsidRDefault="00213B52" w:rsidP="00213B52">
                              <w:pPr>
                                <w:rPr>
                                  <w:rFonts w:ascii="Microsoft YaHei" w:eastAsia="新細明體" w:hAnsi="Microsoft YaHei"/>
                                  <w:sz w:val="18"/>
                                  <w:szCs w:val="18"/>
                                  <w:lang w:eastAsia="zh-TW"/>
                                </w:rPr>
                              </w:pPr>
                              <w:r>
                                <w:rPr>
                                  <w:rFonts w:ascii="Microsoft YaHei" w:eastAsia="新細明體" w:hAnsi="Microsoft YaHei" w:hint="eastAsia"/>
                                  <w:sz w:val="18"/>
                                  <w:szCs w:val="18"/>
                                  <w:lang w:eastAsia="zh-TW"/>
                                </w:rPr>
                                <w:t>J</w:t>
                              </w:r>
                              <w:r>
                                <w:rPr>
                                  <w:rFonts w:ascii="Microsoft YaHei" w:eastAsia="新細明體" w:hAnsi="Microsoft YaHei"/>
                                  <w:sz w:val="18"/>
                                  <w:szCs w:val="18"/>
                                  <w:lang w:eastAsia="zh-TW"/>
                                </w:rPr>
                                <w:t xml:space="preserve">avaScript: </w:t>
                              </w:r>
                              <w:r w:rsidR="00DC26D0" w:rsidRPr="00701DCA">
                                <w:rPr>
                                  <w:rFonts w:ascii="SimHei" w:eastAsia="SimHei" w:hAnsi="SimHei" w:cs="SimHei" w:hint="eastAsia"/>
                                  <w:color w:val="323E4F" w:themeColor="text2" w:themeShade="BF"/>
                                  <w:sz w:val="15"/>
                                  <w:szCs w:val="18"/>
                                </w:rPr>
                                <w:t>●●●●●</w:t>
                              </w:r>
                              <w:r w:rsidR="00A628F2" w:rsidRPr="00701DCA">
                                <w:rPr>
                                  <w:rFonts w:ascii="SimHei" w:eastAsia="SimHei" w:hAnsi="SimHei" w:cs="SimHei" w:hint="eastAsia"/>
                                  <w:color w:val="323E4F" w:themeColor="text2" w:themeShade="BF"/>
                                  <w:sz w:val="15"/>
                                  <w:szCs w:val="18"/>
                                </w:rPr>
                                <w:t>●</w:t>
                              </w:r>
                              <w:r w:rsidR="00DC26D0">
                                <w:rPr>
                                  <w:rFonts w:ascii="SimHei" w:eastAsia="SimHei" w:hAnsi="SimHei" w:cs="SimHei" w:hint="eastAsia"/>
                                  <w:color w:val="DDDDDD"/>
                                  <w:sz w:val="15"/>
                                  <w:szCs w:val="18"/>
                                </w:rPr>
                                <w:t>●●●●</w:t>
                              </w:r>
                            </w:p>
                          </w:tc>
                        </w:tr>
                        <w:tr w:rsidR="00EC0B1A" w:rsidRPr="00902936" w:rsidTr="00570F28">
                          <w:trPr>
                            <w:trHeight w:val="340"/>
                          </w:trPr>
                          <w:tc>
                            <w:tcPr>
                              <w:tcW w:w="32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EC0B1A" w:rsidRPr="00EC0B1A" w:rsidRDefault="00EC0B1A" w:rsidP="00213B52">
                              <w:pPr>
                                <w:rPr>
                                  <w:rFonts w:eastAsia="新細明體"/>
                                  <w:sz w:val="18"/>
                                  <w:szCs w:val="18"/>
                                  <w:lang w:eastAsia="zh-TW"/>
                                </w:rPr>
                              </w:pPr>
                              <w:r w:rsidRPr="00EC0B1A">
                                <w:rPr>
                                  <w:rFonts w:ascii="Microsoft YaHei" w:eastAsia="Microsoft YaHei" w:hAnsi="Microsoft YaHei" w:hint="eastAsia"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EC0B1A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 xml:space="preserve"> L</w:t>
                              </w:r>
                              <w:r w:rsidRPr="00EC0B1A">
                                <w:rPr>
                                  <w:rFonts w:ascii="Microsoft YaHei" w:eastAsia="Microsoft YaHei" w:hAnsi="Microsoft YaHei"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EC0B1A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>nguage</w:t>
                              </w:r>
                              <w:r>
                                <w:rPr>
                                  <w:rFonts w:eastAsia="新細明體"/>
                                  <w:sz w:val="18"/>
                                  <w:szCs w:val="18"/>
                                  <w:lang w:eastAsia="zh-TW"/>
                                </w:rPr>
                                <w:t xml:space="preserve">: </w:t>
                              </w:r>
                              <w:r w:rsidRPr="00701DCA">
                                <w:rPr>
                                  <w:rFonts w:ascii="SimHei" w:eastAsia="SimHei" w:hAnsi="SimHei" w:cs="SimHei" w:hint="eastAsia"/>
                                  <w:color w:val="323E4F" w:themeColor="text2" w:themeShade="BF"/>
                                  <w:sz w:val="15"/>
                                  <w:szCs w:val="18"/>
                                </w:rPr>
                                <w:t>●●●●●●●</w:t>
                              </w:r>
                              <w:r w:rsidRPr="00213B52">
                                <w:rPr>
                                  <w:rFonts w:ascii="SimHei" w:eastAsia="SimHei" w:hAnsi="SimHei" w:cs="SimHei" w:hint="eastAsia"/>
                                  <w:color w:val="DDDDDD"/>
                                  <w:sz w:val="15"/>
                                  <w:szCs w:val="18"/>
                                </w:rPr>
                                <w:t>●●</w:t>
                              </w:r>
                              <w:r>
                                <w:rPr>
                                  <w:rFonts w:ascii="SimHei" w:eastAsia="SimHei" w:hAnsi="SimHei" w:cs="SimHei" w:hint="eastAsia"/>
                                  <w:color w:val="DDDDDD"/>
                                  <w:sz w:val="15"/>
                                  <w:szCs w:val="18"/>
                                </w:rPr>
                                <w:t>●</w:t>
                              </w:r>
                            </w:p>
                          </w:tc>
                          <w:tc>
                            <w:tcPr>
                              <w:tcW w:w="32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EC0B1A" w:rsidRDefault="00A628F2" w:rsidP="00213B52">
                              <w:pPr>
                                <w:rPr>
                                  <w:rFonts w:eastAsia="新細明體"/>
                                  <w:sz w:val="18"/>
                                  <w:szCs w:val="18"/>
                                  <w:lang w:eastAsia="zh-TW"/>
                                </w:rPr>
                              </w:pPr>
                              <w:r w:rsidRPr="00A628F2">
                                <w:rPr>
                                  <w:rFonts w:ascii="Microsoft YaHei" w:eastAsia="新細明體" w:hAnsi="Microsoft YaHei" w:hint="eastAsia"/>
                                  <w:sz w:val="18"/>
                                  <w:szCs w:val="18"/>
                                  <w:lang w:eastAsia="zh-TW"/>
                                </w:rPr>
                                <w:t>J</w:t>
                              </w:r>
                              <w:r w:rsidRPr="00A628F2">
                                <w:rPr>
                                  <w:rFonts w:ascii="Microsoft YaHei" w:eastAsia="新細明體" w:hAnsi="Microsoft YaHei"/>
                                  <w:sz w:val="18"/>
                                  <w:szCs w:val="18"/>
                                  <w:lang w:eastAsia="zh-TW"/>
                                </w:rPr>
                                <w:t>ava:</w:t>
                              </w:r>
                              <w:r>
                                <w:rPr>
                                  <w:rFonts w:eastAsia="新細明體"/>
                                  <w:sz w:val="18"/>
                                  <w:szCs w:val="18"/>
                                  <w:lang w:eastAsia="zh-TW"/>
                                </w:rPr>
                                <w:t xml:space="preserve"> </w:t>
                              </w:r>
                              <w:r w:rsidRPr="00701DCA">
                                <w:rPr>
                                  <w:rFonts w:ascii="SimHei" w:eastAsia="SimHei" w:hAnsi="SimHei" w:cs="SimHei" w:hint="eastAsia"/>
                                  <w:color w:val="323E4F" w:themeColor="text2" w:themeShade="BF"/>
                                  <w:sz w:val="15"/>
                                  <w:szCs w:val="18"/>
                                </w:rPr>
                                <w:t>●●●●●</w:t>
                              </w:r>
                              <w:r>
                                <w:rPr>
                                  <w:rFonts w:ascii="SimHei" w:eastAsia="SimHei" w:hAnsi="SimHei" w:cs="SimHei" w:hint="eastAsia"/>
                                  <w:color w:val="DDDDDD"/>
                                  <w:sz w:val="15"/>
                                  <w:szCs w:val="18"/>
                                </w:rPr>
                                <w:t>●●●●●</w:t>
                              </w:r>
                            </w:p>
                          </w:tc>
                        </w:tr>
                        <w:tr w:rsidR="00902936" w:rsidRPr="00902936" w:rsidTr="00570F28">
                          <w:trPr>
                            <w:trHeight w:val="340"/>
                          </w:trPr>
                          <w:tc>
                            <w:tcPr>
                              <w:tcW w:w="32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02936" w:rsidRPr="00902936" w:rsidRDefault="00902936" w:rsidP="00213B52">
                              <w:pPr>
                                <w:rPr>
                                  <w:rFonts w:eastAsia="新細明體"/>
                                  <w:sz w:val="18"/>
                                  <w:szCs w:val="18"/>
                                  <w:lang w:eastAsia="zh-TW"/>
                                </w:rPr>
                              </w:pPr>
                              <w:r w:rsidRPr="00902936">
                                <w:rPr>
                                  <w:rFonts w:ascii="Microsoft YaHei" w:eastAsia="Microsoft YaHei" w:hAnsi="Microsoft YaHei" w:hint="eastAsia"/>
                                  <w:sz w:val="18"/>
                                  <w:szCs w:val="18"/>
                                </w:rPr>
                                <w:t>P</w:t>
                              </w:r>
                              <w:r w:rsidRPr="00902936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>ython:</w:t>
                              </w:r>
                              <w:r>
                                <w:rPr>
                                  <w:rFonts w:eastAsia="新細明體"/>
                                  <w:sz w:val="18"/>
                                  <w:szCs w:val="18"/>
                                  <w:lang w:eastAsia="zh-TW"/>
                                </w:rPr>
                                <w:t xml:space="preserve"> </w:t>
                              </w:r>
                              <w:r w:rsidRPr="00701DCA">
                                <w:rPr>
                                  <w:rFonts w:ascii="SimHei" w:eastAsia="SimHei" w:hAnsi="SimHei" w:cs="SimHei" w:hint="eastAsia"/>
                                  <w:color w:val="323E4F" w:themeColor="text2" w:themeShade="BF"/>
                                  <w:sz w:val="15"/>
                                  <w:szCs w:val="18"/>
                                </w:rPr>
                                <w:t>●●●●●</w:t>
                              </w:r>
                              <w:r>
                                <w:rPr>
                                  <w:rFonts w:ascii="SimHei" w:eastAsia="SimHei" w:hAnsi="SimHei" w:cs="SimHei" w:hint="eastAsia"/>
                                  <w:color w:val="DDDDDD"/>
                                  <w:sz w:val="15"/>
                                  <w:szCs w:val="18"/>
                                </w:rPr>
                                <w:t>●●●●●</w:t>
                              </w:r>
                            </w:p>
                          </w:tc>
                          <w:tc>
                            <w:tcPr>
                              <w:tcW w:w="32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02936" w:rsidRPr="00A628F2" w:rsidRDefault="00902936" w:rsidP="00213B52">
                              <w:pPr>
                                <w:rPr>
                                  <w:rFonts w:eastAsia="新細明體"/>
                                  <w:sz w:val="18"/>
                                  <w:szCs w:val="18"/>
                                  <w:lang w:eastAsia="zh-TW"/>
                                </w:rPr>
                              </w:pPr>
                              <w:r w:rsidRPr="00902936">
                                <w:rPr>
                                  <w:rFonts w:ascii="Microsoft YaHei" w:eastAsia="新細明體" w:hAnsi="Microsoft YaHei" w:hint="eastAsia"/>
                                  <w:sz w:val="18"/>
                                  <w:szCs w:val="18"/>
                                  <w:lang w:eastAsia="zh-TW"/>
                                </w:rPr>
                                <w:t>Po</w:t>
                              </w:r>
                              <w:r w:rsidRPr="00902936">
                                <w:rPr>
                                  <w:rFonts w:ascii="Microsoft YaHei" w:eastAsia="新細明體" w:hAnsi="Microsoft YaHei"/>
                                  <w:sz w:val="18"/>
                                  <w:szCs w:val="18"/>
                                  <w:lang w:eastAsia="zh-TW"/>
                                </w:rPr>
                                <w:t xml:space="preserve">werDirector: </w:t>
                              </w:r>
                              <w:r w:rsidRPr="00701DCA">
                                <w:rPr>
                                  <w:rFonts w:ascii="SimHei" w:eastAsia="SimHei" w:hAnsi="SimHei" w:cs="SimHei" w:hint="eastAsia"/>
                                  <w:color w:val="323E4F" w:themeColor="text2" w:themeShade="BF"/>
                                  <w:sz w:val="15"/>
                                  <w:szCs w:val="18"/>
                                </w:rPr>
                                <w:t>●●●●●●●●</w:t>
                              </w:r>
                              <w:r w:rsidRPr="00213B52">
                                <w:rPr>
                                  <w:rFonts w:ascii="SimHei" w:eastAsia="SimHei" w:hAnsi="SimHei" w:cs="SimHei" w:hint="eastAsia"/>
                                  <w:color w:val="DDDDDD"/>
                                  <w:sz w:val="15"/>
                                  <w:szCs w:val="18"/>
                                </w:rPr>
                                <w:t>●</w:t>
                              </w:r>
                              <w:r>
                                <w:rPr>
                                  <w:rFonts w:ascii="SimHei" w:eastAsia="SimHei" w:hAnsi="SimHei" w:cs="SimHei" w:hint="eastAsia"/>
                                  <w:color w:val="DDDDDD"/>
                                  <w:sz w:val="15"/>
                                  <w:szCs w:val="18"/>
                                </w:rPr>
                                <w:t>●</w:t>
                              </w:r>
                            </w:p>
                          </w:tc>
                        </w:tr>
                        <w:tr w:rsidR="00213B52" w:rsidTr="00570F28">
                          <w:trPr>
                            <w:trHeight w:val="340"/>
                          </w:trPr>
                          <w:tc>
                            <w:tcPr>
                              <w:tcW w:w="6400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13B52" w:rsidRPr="00213B52" w:rsidRDefault="00213B52" w:rsidP="00213B52">
                              <w:pPr>
                                <w:rPr>
                                  <w:rFonts w:ascii="SimHei" w:hAnsi="SimHei" w:cs="SimHei"/>
                                  <w:color w:val="DDDDDD"/>
                                  <w:sz w:val="15"/>
                                  <w:szCs w:val="18"/>
                                </w:rPr>
                              </w:pPr>
                              <w:r w:rsidRPr="00213B52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>Microsoft Office(Word, Excel,</w:t>
                              </w:r>
                              <w:r w:rsidR="00902936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13B52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>PPT):</w:t>
                              </w:r>
                              <w:r w:rsidRPr="00213B52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701DCA">
                                <w:rPr>
                                  <w:rFonts w:ascii="SimHei" w:eastAsia="SimHei" w:hAnsi="SimHei" w:cs="SimHei" w:hint="eastAsia"/>
                                  <w:color w:val="323E4F" w:themeColor="text2" w:themeShade="BF"/>
                                  <w:sz w:val="15"/>
                                  <w:szCs w:val="18"/>
                                </w:rPr>
                                <w:t>●●●●●●●●●</w:t>
                              </w:r>
                              <w:r>
                                <w:rPr>
                                  <w:rFonts w:ascii="SimHei" w:eastAsia="SimHei" w:hAnsi="SimHei" w:cs="SimHei" w:hint="eastAsia"/>
                                  <w:color w:val="DDDDDD"/>
                                  <w:sz w:val="15"/>
                                  <w:szCs w:val="18"/>
                                </w:rPr>
                                <w:t>●</w:t>
                              </w:r>
                            </w:p>
                          </w:tc>
                        </w:tr>
                      </w:tbl>
                      <w:p w:rsidR="00213B52" w:rsidRDefault="00213B52"/>
                    </w:txbxContent>
                  </v:textbox>
                </v:shape>
              </v:group>
            </w:pict>
          </mc:Fallback>
        </mc:AlternateContent>
      </w:r>
      <w:r w:rsidR="00902936">
        <w:rPr>
          <w:noProof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1480930</wp:posOffset>
                </wp:positionH>
                <wp:positionV relativeFrom="paragraph">
                  <wp:posOffset>8094428</wp:posOffset>
                </wp:positionV>
                <wp:extent cx="4544060" cy="733479"/>
                <wp:effectExtent l="0" t="0" r="0" b="0"/>
                <wp:wrapNone/>
                <wp:docPr id="28" name="群組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060" cy="733479"/>
                          <a:chOff x="0" y="0"/>
                          <a:chExt cx="4544060" cy="733479"/>
                        </a:xfrm>
                      </wpg:grpSpPr>
                      <wps:wsp>
                        <wps:cNvPr id="150" name="直接连接符 150"/>
                        <wps:cNvCnPr/>
                        <wps:spPr>
                          <a:xfrm>
                            <a:off x="87465" y="357809"/>
                            <a:ext cx="4327525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51" name="文本框 12"/>
                        <wps:cNvSpPr txBox="1"/>
                        <wps:spPr>
                          <a:xfrm>
                            <a:off x="0" y="413439"/>
                            <a:ext cx="454406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65A8" w:rsidRPr="00166E10" w:rsidRDefault="00166E10">
                              <w:pPr>
                                <w:pStyle w:val="Web"/>
                                <w:spacing w:before="0" w:beforeAutospacing="0" w:after="0" w:afterAutospacing="0" w:line="360" w:lineRule="exact"/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 w:rsidRPr="00166E10">
                                <w:rPr>
                                  <w:rFonts w:ascii="Microsoft YaHei" w:eastAsia="Microsoft YaHei" w:hAnsi="Microsoft YaHei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>2</w:t>
                              </w:r>
                              <w:r w:rsidRPr="00166E10"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>011</w:t>
                              </w:r>
                              <w:r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ab/>
                                <w:t xml:space="preserve"> </w:t>
                              </w:r>
                              <w:r w:rsidRPr="00166E10">
                                <w:rPr>
                                  <w:rFonts w:ascii="Microsoft YaHei" w:eastAsia="Microsoft YaHei" w:hAnsi="Microsoft YaHei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>香港數碼媒體創作青苗獎2</w:t>
                              </w:r>
                              <w:r w:rsidRPr="00166E10"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>011/2012</w:t>
                              </w:r>
                            </w:p>
                          </w:txbxContent>
                        </wps:txbx>
                        <wps:bodyPr wrap="square" numCol="1" rtlCol="0">
                          <a:spAutoFit/>
                        </wps:bodyPr>
                      </wps:wsp>
                      <wps:wsp>
                        <wps:cNvPr id="152" name="文本框 17"/>
                        <wps:cNvSpPr txBox="1"/>
                        <wps:spPr>
                          <a:xfrm>
                            <a:off x="0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65A8" w:rsidRPr="001A2A2C" w:rsidRDefault="001A2A2C">
                              <w:pPr>
                                <w:pStyle w:val="Web"/>
                                <w:spacing w:before="0" w:beforeAutospacing="0" w:after="0" w:afterAutospacing="0" w:line="336" w:lineRule="exact"/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 w:rsidRPr="001A2A2C">
                                <w:rPr>
                                  <w:rFonts w:ascii="Microsoft YaHei" w:eastAsia="Microsoft YaHei" w:hAnsi="Microsoft YaHei" w:cstheme="minorBidi" w:hint="eastAsia"/>
                                  <w:kern w:val="24"/>
                                  <w:sz w:val="28"/>
                                  <w:szCs w:val="28"/>
                                  <w:lang w:eastAsia="zh-CN"/>
                                </w:rPr>
                                <w:t>榮譽獎勵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87465" y="333955"/>
                            <a:ext cx="707451" cy="45719"/>
                          </a:xfrm>
                          <a:prstGeom prst="rect">
                            <a:avLst/>
                          </a:prstGeom>
                          <a:solidFill>
                            <a:srgbClr val="8DAFB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8" o:spid="_x0000_s1049" style="position:absolute;left:0;text-align:left;margin-left:116.6pt;margin-top:637.35pt;width:357.8pt;height:57.75pt;z-index:251635712" coordsize="45440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">
                <v:line id="直接连接符 150" o:spid="_x0000_s1050" style="position:absolute;visibility:visible;mso-wrap-style:square" from="874,3578" to="44149,3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" strokecolor="#a6a6a6" strokeweight="1pt">
                  <v:stroke joinstyle="miter"/>
                </v:line>
                <v:shape id="文本框 12" o:spid="_x0000_s1051" type="#_x0000_t202" style="position:absolute;top:4134;width:4544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" filled="f" stroked="f">
                  <v:textbox style="mso-fit-shape-to-text:t">
                    <w:txbxContent>
                      <w:p w:rsidR="00DC65A8" w:rsidRPr="00166E10" w:rsidRDefault="00166E10">
                        <w:pPr>
                          <w:pStyle w:val="Web"/>
                          <w:spacing w:before="0" w:beforeAutospacing="0" w:after="0" w:afterAutospacing="0" w:line="360" w:lineRule="exact"/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</w:pPr>
                        <w:r w:rsidRPr="00166E10">
                          <w:rPr>
                            <w:rFonts w:ascii="Microsoft YaHei" w:eastAsia="Microsoft YaHei" w:hAnsi="Microsoft YaHei" w:cstheme="minorBidi" w:hint="eastAsia"/>
                            <w:kern w:val="24"/>
                            <w:sz w:val="22"/>
                            <w:szCs w:val="22"/>
                          </w:rPr>
                          <w:t>2</w:t>
                        </w:r>
                        <w:r w:rsidRPr="00166E10"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>011</w:t>
                        </w:r>
                        <w:r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ab/>
                          <w:t xml:space="preserve"> </w:t>
                        </w:r>
                        <w:r w:rsidRPr="00166E10">
                          <w:rPr>
                            <w:rFonts w:ascii="Microsoft YaHei" w:eastAsia="Microsoft YaHei" w:hAnsi="Microsoft YaHei" w:cstheme="minorBidi" w:hint="eastAsia"/>
                            <w:kern w:val="24"/>
                            <w:sz w:val="22"/>
                            <w:szCs w:val="22"/>
                          </w:rPr>
                          <w:t>香港數碼媒體創作青苗獎</w:t>
                        </w:r>
                        <w:r w:rsidRPr="00166E10">
                          <w:rPr>
                            <w:rFonts w:ascii="Microsoft YaHei" w:eastAsia="Microsoft YaHei" w:hAnsi="Microsoft YaHei" w:cstheme="minorBidi" w:hint="eastAsia"/>
                            <w:kern w:val="24"/>
                            <w:sz w:val="22"/>
                            <w:szCs w:val="22"/>
                          </w:rPr>
                          <w:t>2</w:t>
                        </w:r>
                        <w:r w:rsidRPr="00166E10"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>011/2012</w:t>
                        </w:r>
                      </w:p>
                    </w:txbxContent>
                  </v:textbox>
                </v:shape>
                <v:shape id="文本框 17" o:spid="_x0000_s1052" type="#_x0000_t202" style="position:absolute;width:13128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" filled="f" stroked="f">
                  <v:textbox style="mso-fit-shape-to-text:t">
                    <w:txbxContent>
                      <w:p w:rsidR="00DC65A8" w:rsidRPr="001A2A2C" w:rsidRDefault="001A2A2C">
                        <w:pPr>
                          <w:pStyle w:val="Web"/>
                          <w:spacing w:before="0" w:beforeAutospacing="0" w:after="0" w:afterAutospacing="0" w:line="336" w:lineRule="exact"/>
                          <w:rPr>
                            <w:rFonts w:ascii="Microsoft YaHei" w:eastAsia="Microsoft YaHei" w:hAnsi="Microsoft YaHei" w:cstheme="minorBidi"/>
                            <w:kern w:val="24"/>
                            <w:sz w:val="28"/>
                            <w:szCs w:val="28"/>
                            <w:lang w:eastAsia="zh-CN"/>
                          </w:rPr>
                        </w:pPr>
                        <w:r w:rsidRPr="001A2A2C">
                          <w:rPr>
                            <w:rFonts w:ascii="Microsoft YaHei" w:eastAsia="Microsoft YaHei" w:hAnsi="Microsoft YaHei" w:cstheme="minorBidi" w:hint="eastAsia"/>
                            <w:kern w:val="24"/>
                            <w:sz w:val="28"/>
                            <w:szCs w:val="28"/>
                            <w:lang w:eastAsia="zh-CN"/>
                          </w:rPr>
                          <w:t>榮譽獎勵</w:t>
                        </w:r>
                      </w:p>
                    </w:txbxContent>
                  </v:textbox>
                </v:shape>
                <v:rect id="矩形 19" o:spid="_x0000_s1053" style="position:absolute;left:874;top:3339;width:7075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" fillcolor="#8dafb1" stroked="f" strokeweight="1pt"/>
              </v:group>
            </w:pict>
          </mc:Fallback>
        </mc:AlternateContent>
      </w:r>
      <w:r w:rsidR="00902936">
        <w:rPr>
          <w:noProof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1480930</wp:posOffset>
                </wp:positionH>
                <wp:positionV relativeFrom="paragraph">
                  <wp:posOffset>1828800</wp:posOffset>
                </wp:positionV>
                <wp:extent cx="4544060" cy="1495462"/>
                <wp:effectExtent l="0" t="0" r="0" b="0"/>
                <wp:wrapNone/>
                <wp:docPr id="26" name="群組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060" cy="1495462"/>
                          <a:chOff x="0" y="0"/>
                          <a:chExt cx="4544060" cy="1495462"/>
                        </a:xfrm>
                      </wpg:grpSpPr>
                      <wps:wsp>
                        <wps:cNvPr id="144" name="文本框 9"/>
                        <wps:cNvSpPr txBox="1"/>
                        <wps:spPr>
                          <a:xfrm>
                            <a:off x="0" y="413422"/>
                            <a:ext cx="4544060" cy="1082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65A8" w:rsidRPr="00D47B0C" w:rsidRDefault="0071320A">
                              <w:pPr>
                                <w:pStyle w:val="Web"/>
                                <w:spacing w:before="0" w:beforeAutospacing="0" w:after="120" w:afterAutospacing="0" w:line="360" w:lineRule="exact"/>
                                <w:rPr>
                                  <w:rFonts w:ascii="Microsoft YaHei" w:eastAsia="新細明體" w:hAnsi="Microsoft YaHei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>201</w:t>
                              </w:r>
                              <w:r w:rsidR="00A44BE8"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>5</w:t>
                              </w:r>
                              <w:r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>.09 -- 201</w:t>
                              </w:r>
                              <w:r w:rsidR="00A44BE8"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>8</w:t>
                              </w:r>
                              <w:r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 xml:space="preserve">.06      </w:t>
                              </w:r>
                              <w:r w:rsidR="00063518">
                                <w:rPr>
                                  <w:rFonts w:ascii="Microsoft YaHei" w:eastAsia="新細明體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ab/>
                              </w:r>
                              <w:r w:rsidR="00063518">
                                <w:rPr>
                                  <w:rFonts w:ascii="Microsoft YaHei" w:eastAsia="新細明體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ab/>
                              </w:r>
                              <w:r w:rsidR="00063518">
                                <w:rPr>
                                  <w:rFonts w:ascii="Microsoft YaHei" w:eastAsia="新細明體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ab/>
                              </w:r>
                              <w:r w:rsidR="00063518">
                                <w:rPr>
                                  <w:rFonts w:ascii="Microsoft YaHei" w:eastAsia="新細明體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ab/>
                              </w:r>
                              <w:r w:rsidR="00063518">
                                <w:rPr>
                                  <w:rFonts w:ascii="Microsoft YaHei" w:eastAsia="新細明體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ab/>
                              </w:r>
                              <w:r w:rsidR="00063518">
                                <w:rPr>
                                  <w:rFonts w:ascii="Microsoft YaHei" w:eastAsia="新細明體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ab/>
                              </w:r>
                              <w:r w:rsidR="00D47B0C" w:rsidRPr="00D47B0C">
                                <w:rPr>
                                  <w:rFonts w:ascii="Microsoft YaHei" w:eastAsia="Microsoft YaHei" w:hAnsi="Microsoft YaHei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>網絡管理員</w:t>
                              </w:r>
                            </w:p>
                            <w:p w:rsidR="00DC65A8" w:rsidRDefault="0071320A">
                              <w:pPr>
                                <w:pStyle w:val="Web"/>
                                <w:spacing w:before="0" w:beforeAutospacing="0" w:after="0" w:afterAutospacing="0" w:line="360" w:lineRule="exact"/>
                                <w:rPr>
                                  <w:rFonts w:ascii="Microsoft YaHei" w:eastAsia="Microsoft YaHei" w:hAnsi="Microsoft YaHei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工作描述：</w:t>
                              </w:r>
                            </w:p>
                            <w:p w:rsidR="00DC65A8" w:rsidRPr="0025127F" w:rsidRDefault="0025127F" w:rsidP="0025127F">
                              <w:pPr>
                                <w:pStyle w:val="1"/>
                                <w:tabs>
                                  <w:tab w:val="left" w:pos="720"/>
                                </w:tabs>
                                <w:spacing w:line="360" w:lineRule="exact"/>
                                <w:ind w:firstLineChars="0" w:firstLine="0"/>
                                <w:rPr>
                                  <w:rFonts w:ascii="Microsoft YaHei" w:eastAsia="Microsoft YaHei" w:hAnsi="Microsoft YaHei" w:cstheme="minorBidi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25127F">
                                <w:rPr>
                                  <w:rFonts w:ascii="Microsoft YaHei" w:eastAsia="Microsoft YaHei" w:hAnsi="Microsoft YaHei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協助學校管理學生宿舍網絡；為學生排除網絡問題；維護伺服器；作為學生與學校的橋樑，改善網絡的質素。</w:t>
                              </w:r>
                            </w:p>
                          </w:txbxContent>
                        </wps:txbx>
                        <wps:bodyPr wrap="square" numCol="1" rtlCol="0">
                          <a:spAutoFit/>
                        </wps:bodyPr>
                      </wps:wsp>
                      <wps:wsp>
                        <wps:cNvPr id="145" name="文本框 14"/>
                        <wps:cNvSpPr txBox="1"/>
                        <wps:spPr>
                          <a:xfrm>
                            <a:off x="0" y="0"/>
                            <a:ext cx="1313180" cy="3079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65A8" w:rsidRPr="0071320A" w:rsidRDefault="0071320A">
                              <w:pPr>
                                <w:pStyle w:val="Web"/>
                                <w:spacing w:before="0" w:beforeAutospacing="0" w:after="0" w:afterAutospacing="0" w:line="336" w:lineRule="exact"/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kern w:val="24"/>
                                  <w:sz w:val="28"/>
                                  <w:szCs w:val="28"/>
                                </w:rPr>
                                <w:t>工作</w:t>
                              </w:r>
                              <w:r w:rsidRPr="0071320A">
                                <w:rPr>
                                  <w:rFonts w:ascii="Microsoft YaHei" w:eastAsia="Microsoft YaHei" w:hAnsi="Microsoft YaHei" w:cstheme="minorBidi" w:hint="eastAsia"/>
                                  <w:kern w:val="24"/>
                                  <w:sz w:val="28"/>
                                  <w:szCs w:val="28"/>
                                </w:rPr>
                                <w:t>經歷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6" name="直接连接符 146"/>
                        <wps:cNvCnPr/>
                        <wps:spPr>
                          <a:xfrm>
                            <a:off x="87465" y="365760"/>
                            <a:ext cx="4327525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" name="矩形 17"/>
                        <wps:cNvSpPr/>
                        <wps:spPr>
                          <a:xfrm>
                            <a:off x="87465" y="333955"/>
                            <a:ext cx="707390" cy="45720"/>
                          </a:xfrm>
                          <a:prstGeom prst="rect">
                            <a:avLst/>
                          </a:prstGeom>
                          <a:solidFill>
                            <a:srgbClr val="8DAFB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6" o:spid="_x0000_s1054" style="position:absolute;left:0;text-align:left;margin-left:116.6pt;margin-top:2in;width:357.8pt;height:117.75pt;z-index:251632640" coordsize="45440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">
                <v:shape id="文本框 9" o:spid="_x0000_s1055" type="#_x0000_t202" style="position:absolute;top:4134;width:45440;height:10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" filled="f" stroked="f">
                  <v:textbox style="mso-fit-shape-to-text:t">
                    <w:txbxContent>
                      <w:p w:rsidR="00DC65A8" w:rsidRPr="00D47B0C" w:rsidRDefault="0071320A">
                        <w:pPr>
                          <w:pStyle w:val="Web"/>
                          <w:spacing w:before="0" w:beforeAutospacing="0" w:after="120" w:afterAutospacing="0" w:line="360" w:lineRule="exact"/>
                          <w:rPr>
                            <w:rFonts w:ascii="Microsoft YaHei" w:eastAsia="新細明體" w:hAnsi="Microsoft YaHei"/>
                          </w:rPr>
                        </w:pPr>
                        <w:r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>201</w:t>
                        </w:r>
                        <w:r w:rsidR="00A44BE8"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>.09 -- 201</w:t>
                        </w:r>
                        <w:r w:rsidR="00A44BE8"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 xml:space="preserve">.06      </w:t>
                        </w:r>
                        <w:r w:rsidR="00063518">
                          <w:rPr>
                            <w:rFonts w:ascii="Microsoft YaHei" w:eastAsia="新細明體" w:hAnsi="Microsoft YaHei" w:cstheme="minorBidi"/>
                            <w:kern w:val="24"/>
                            <w:sz w:val="22"/>
                            <w:szCs w:val="22"/>
                          </w:rPr>
                          <w:tab/>
                        </w:r>
                        <w:r w:rsidR="00063518">
                          <w:rPr>
                            <w:rFonts w:ascii="Microsoft YaHei" w:eastAsia="新細明體" w:hAnsi="Microsoft YaHei" w:cstheme="minorBidi"/>
                            <w:kern w:val="24"/>
                            <w:sz w:val="22"/>
                            <w:szCs w:val="22"/>
                          </w:rPr>
                          <w:tab/>
                        </w:r>
                        <w:r w:rsidR="00063518">
                          <w:rPr>
                            <w:rFonts w:ascii="Microsoft YaHei" w:eastAsia="新細明體" w:hAnsi="Microsoft YaHei" w:cstheme="minorBidi"/>
                            <w:kern w:val="24"/>
                            <w:sz w:val="22"/>
                            <w:szCs w:val="22"/>
                          </w:rPr>
                          <w:tab/>
                        </w:r>
                        <w:r w:rsidR="00063518">
                          <w:rPr>
                            <w:rFonts w:ascii="Microsoft YaHei" w:eastAsia="新細明體" w:hAnsi="Microsoft YaHei" w:cstheme="minorBidi"/>
                            <w:kern w:val="24"/>
                            <w:sz w:val="22"/>
                            <w:szCs w:val="22"/>
                          </w:rPr>
                          <w:tab/>
                        </w:r>
                        <w:r w:rsidR="00063518">
                          <w:rPr>
                            <w:rFonts w:ascii="Microsoft YaHei" w:eastAsia="新細明體" w:hAnsi="Microsoft YaHei" w:cstheme="minorBidi"/>
                            <w:kern w:val="24"/>
                            <w:sz w:val="22"/>
                            <w:szCs w:val="22"/>
                          </w:rPr>
                          <w:tab/>
                        </w:r>
                        <w:r w:rsidR="00063518">
                          <w:rPr>
                            <w:rFonts w:ascii="Microsoft YaHei" w:eastAsia="新細明體" w:hAnsi="Microsoft YaHei" w:cstheme="minorBidi"/>
                            <w:kern w:val="24"/>
                            <w:sz w:val="22"/>
                            <w:szCs w:val="22"/>
                          </w:rPr>
                          <w:tab/>
                        </w:r>
                        <w:r w:rsidR="00D47B0C" w:rsidRPr="00D47B0C">
                          <w:rPr>
                            <w:rFonts w:ascii="Microsoft YaHei" w:eastAsia="Microsoft YaHei" w:hAnsi="Microsoft YaHei" w:cstheme="minorBidi" w:hint="eastAsia"/>
                            <w:kern w:val="24"/>
                            <w:sz w:val="22"/>
                            <w:szCs w:val="22"/>
                          </w:rPr>
                          <w:t>網絡管理員</w:t>
                        </w:r>
                      </w:p>
                      <w:p w:rsidR="00DC65A8" w:rsidRDefault="0071320A">
                        <w:pPr>
                          <w:pStyle w:val="Web"/>
                          <w:spacing w:before="0" w:beforeAutospacing="0" w:after="0" w:afterAutospacing="0" w:line="360" w:lineRule="exact"/>
                          <w:rPr>
                            <w:rFonts w:ascii="Microsoft YaHei" w:eastAsia="Microsoft YaHei" w:hAnsi="Microsoft YaHei"/>
                          </w:rPr>
                        </w:pPr>
                        <w:r>
                          <w:rPr>
                            <w:rFonts w:ascii="Microsoft YaHei" w:eastAsia="Microsoft YaHei" w:hAnsi="Microsoft YaHei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工作描述：</w:t>
                        </w:r>
                      </w:p>
                      <w:p w:rsidR="00DC65A8" w:rsidRPr="0025127F" w:rsidRDefault="0025127F" w:rsidP="0025127F">
                        <w:pPr>
                          <w:pStyle w:val="1"/>
                          <w:tabs>
                            <w:tab w:val="left" w:pos="720"/>
                          </w:tabs>
                          <w:spacing w:line="360" w:lineRule="exact"/>
                          <w:ind w:firstLineChars="0" w:firstLine="0"/>
                          <w:rPr>
                            <w:rFonts w:ascii="Microsoft YaHei" w:eastAsia="Microsoft YaHei" w:hAnsi="Microsoft YaHei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25127F">
                          <w:rPr>
                            <w:rFonts w:ascii="Microsoft YaHei" w:eastAsia="Microsoft YaHei" w:hAnsi="Microsoft YaHei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協助學校管理學生宿舍網絡；為學生排除網絡問題；維護伺服器；作為學生與學校的橋樑，改善網絡的質素。</w:t>
                        </w:r>
                      </w:p>
                    </w:txbxContent>
                  </v:textbox>
                </v:shape>
                <v:shape id="文本框 14" o:spid="_x0000_s1056" type="#_x0000_t202" style="position:absolute;width:1313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" filled="f" stroked="f">
                  <v:textbox style="mso-fit-shape-to-text:t">
                    <w:txbxContent>
                      <w:p w:rsidR="00DC65A8" w:rsidRPr="0071320A" w:rsidRDefault="0071320A">
                        <w:pPr>
                          <w:pStyle w:val="Web"/>
                          <w:spacing w:before="0" w:beforeAutospacing="0" w:after="0" w:afterAutospacing="0" w:line="336" w:lineRule="exact"/>
                          <w:rPr>
                            <w:rFonts w:ascii="Microsoft YaHei" w:eastAsia="Microsoft YaHei" w:hAnsi="Microsoft YaHei" w:cstheme="minorBidi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icrosoft YaHei" w:eastAsia="Microsoft YaHei" w:hAnsi="Microsoft YaHei" w:cstheme="minorBidi" w:hint="eastAsia"/>
                            <w:kern w:val="24"/>
                            <w:sz w:val="28"/>
                            <w:szCs w:val="28"/>
                          </w:rPr>
                          <w:t>工作</w:t>
                        </w:r>
                        <w:r w:rsidRPr="0071320A">
                          <w:rPr>
                            <w:rFonts w:ascii="Microsoft YaHei" w:eastAsia="Microsoft YaHei" w:hAnsi="Microsoft YaHei" w:cstheme="minorBidi" w:hint="eastAsia"/>
                            <w:kern w:val="24"/>
                            <w:sz w:val="28"/>
                            <w:szCs w:val="28"/>
                          </w:rPr>
                          <w:t>經歷</w:t>
                        </w:r>
                      </w:p>
                    </w:txbxContent>
                  </v:textbox>
                </v:shape>
                <v:line id="直接连接符 146" o:spid="_x0000_s1057" style="position:absolute;visibility:visible;mso-wrap-style:square" from="874,3657" to="44149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" strokecolor="#a6a6a6" strokeweight="1pt">
                  <v:stroke joinstyle="miter"/>
                </v:line>
                <v:rect id="矩形 17" o:spid="_x0000_s1058" style="position:absolute;left:874;top:3339;width:707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" fillcolor="#8dafb1" stroked="f" strokeweight="1pt"/>
              </v:group>
            </w:pict>
          </mc:Fallback>
        </mc:AlternateContent>
      </w:r>
      <w:r w:rsidR="00902936">
        <w:rPr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1480930</wp:posOffset>
                </wp:positionH>
                <wp:positionV relativeFrom="paragraph">
                  <wp:posOffset>1065475</wp:posOffset>
                </wp:positionV>
                <wp:extent cx="4544060" cy="733472"/>
                <wp:effectExtent l="0" t="0" r="0" b="0"/>
                <wp:wrapNone/>
                <wp:docPr id="25" name="群組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060" cy="733472"/>
                          <a:chOff x="0" y="0"/>
                          <a:chExt cx="4544060" cy="733472"/>
                        </a:xfrm>
                      </wpg:grpSpPr>
                      <wps:wsp>
                        <wps:cNvPr id="147" name="文本框 8"/>
                        <wps:cNvSpPr txBox="1"/>
                        <wps:spPr>
                          <a:xfrm>
                            <a:off x="0" y="413432"/>
                            <a:ext cx="454406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65A8" w:rsidRPr="001A2A2C" w:rsidRDefault="0071320A" w:rsidP="001A2A2C">
                              <w:pPr>
                                <w:pStyle w:val="Web"/>
                                <w:spacing w:before="0" w:beforeAutospacing="0" w:after="0" w:afterAutospacing="0" w:line="360" w:lineRule="exact"/>
                                <w:rPr>
                                  <w:rFonts w:ascii="Microsoft YaHei" w:eastAsia="Microsoft YaHei" w:hAnsi="Microsoft YaHei"/>
                                </w:rPr>
                              </w:pPr>
                              <w:r w:rsidRPr="001A2A2C"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>201</w:t>
                              </w:r>
                              <w:r w:rsidR="00C234DB" w:rsidRPr="001A2A2C"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>4</w:t>
                              </w:r>
                              <w:r w:rsidRPr="001A2A2C"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>.0</w:t>
                              </w:r>
                              <w:r w:rsidR="00C234DB" w:rsidRPr="001A2A2C"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>9</w:t>
                              </w:r>
                              <w:r w:rsidRPr="001A2A2C"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 xml:space="preserve"> -- 201</w:t>
                              </w:r>
                              <w:r w:rsidR="00C234DB" w:rsidRPr="001A2A2C"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>8</w:t>
                              </w:r>
                              <w:r w:rsidRPr="001A2A2C"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 xml:space="preserve">.06      </w:t>
                              </w:r>
                              <w:r w:rsidR="00C234DB" w:rsidRPr="001A2A2C">
                                <w:rPr>
                                  <w:rFonts w:ascii="Microsoft YaHei" w:eastAsia="Microsoft YaHei" w:hAnsi="Microsoft YaHei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>國立中興大學</w:t>
                              </w:r>
                              <w:r w:rsidRPr="001A2A2C"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 xml:space="preserve">       </w:t>
                              </w:r>
                              <w:r w:rsidR="001A2A2C" w:rsidRPr="001A2A2C">
                                <w:rPr>
                                  <w:rFonts w:ascii="Microsoft YaHei" w:eastAsia="Microsoft YaHei" w:hAnsi="Microsoft YaHei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>資訊科學與工程學系</w:t>
                              </w:r>
                            </w:p>
                          </w:txbxContent>
                        </wps:txbx>
                        <wps:bodyPr wrap="square" numCol="1" rtlCol="0">
                          <a:spAutoFit/>
                        </wps:bodyPr>
                      </wps:wsp>
                      <wps:wsp>
                        <wps:cNvPr id="148" name="文本框 13"/>
                        <wps:cNvSpPr txBox="1"/>
                        <wps:spPr>
                          <a:xfrm>
                            <a:off x="0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65A8" w:rsidRDefault="0071320A">
                              <w:pPr>
                                <w:pStyle w:val="Web"/>
                                <w:spacing w:before="0" w:beforeAutospacing="0" w:after="0" w:afterAutospacing="0" w:line="336" w:lineRule="exact"/>
                                <w:rPr>
                                  <w:rFonts w:ascii="Microsoft YaHei" w:eastAsia="Microsoft YaHei" w:hAnsi="Microsoft YaHei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kern w:val="2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9" name="直接连接符 149"/>
                        <wps:cNvCnPr/>
                        <wps:spPr>
                          <a:xfrm>
                            <a:off x="87465" y="357808"/>
                            <a:ext cx="4327525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" name="矩形 16"/>
                        <wps:cNvSpPr/>
                        <wps:spPr>
                          <a:xfrm>
                            <a:off x="87465" y="341906"/>
                            <a:ext cx="707451" cy="45719"/>
                          </a:xfrm>
                          <a:prstGeom prst="rect">
                            <a:avLst/>
                          </a:prstGeom>
                          <a:solidFill>
                            <a:srgbClr val="8DAFB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5" o:spid="_x0000_s1059" style="position:absolute;left:0;text-align:left;margin-left:116.6pt;margin-top:83.9pt;width:357.8pt;height:57.75pt;z-index:251630592" coordsize="45440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">
                <v:shape id="文本框 8" o:spid="_x0000_s1060" type="#_x0000_t202" style="position:absolute;top:4134;width:4544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" filled="f" stroked="f">
                  <v:textbox style="mso-fit-shape-to-text:t">
                    <w:txbxContent>
                      <w:p w:rsidR="00DC65A8" w:rsidRPr="001A2A2C" w:rsidRDefault="0071320A" w:rsidP="001A2A2C">
                        <w:pPr>
                          <w:pStyle w:val="Web"/>
                          <w:spacing w:before="0" w:beforeAutospacing="0" w:after="0" w:afterAutospacing="0" w:line="360" w:lineRule="exact"/>
                          <w:rPr>
                            <w:rFonts w:ascii="Microsoft YaHei" w:eastAsia="Microsoft YaHei" w:hAnsi="Microsoft YaHei"/>
                          </w:rPr>
                        </w:pPr>
                        <w:r w:rsidRPr="001A2A2C"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>201</w:t>
                        </w:r>
                        <w:r w:rsidR="00C234DB" w:rsidRPr="001A2A2C"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>4</w:t>
                        </w:r>
                        <w:r w:rsidRPr="001A2A2C"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>.0</w:t>
                        </w:r>
                        <w:r w:rsidR="00C234DB" w:rsidRPr="001A2A2C"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>9</w:t>
                        </w:r>
                        <w:r w:rsidRPr="001A2A2C"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 xml:space="preserve"> -- 201</w:t>
                        </w:r>
                        <w:r w:rsidR="00C234DB" w:rsidRPr="001A2A2C"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>8</w:t>
                        </w:r>
                        <w:r w:rsidRPr="001A2A2C"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 xml:space="preserve">.06      </w:t>
                        </w:r>
                        <w:r w:rsidR="00C234DB" w:rsidRPr="001A2A2C">
                          <w:rPr>
                            <w:rFonts w:ascii="Microsoft YaHei" w:eastAsia="Microsoft YaHei" w:hAnsi="Microsoft YaHei" w:cstheme="minorBidi" w:hint="eastAsia"/>
                            <w:kern w:val="24"/>
                            <w:sz w:val="22"/>
                            <w:szCs w:val="22"/>
                          </w:rPr>
                          <w:t>國立中興大學</w:t>
                        </w:r>
                        <w:r w:rsidRPr="001A2A2C"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 xml:space="preserve">       </w:t>
                        </w:r>
                        <w:r w:rsidR="001A2A2C" w:rsidRPr="001A2A2C">
                          <w:rPr>
                            <w:rFonts w:ascii="Microsoft YaHei" w:eastAsia="Microsoft YaHei" w:hAnsi="Microsoft YaHei" w:cstheme="minorBidi" w:hint="eastAsia"/>
                            <w:kern w:val="24"/>
                            <w:sz w:val="22"/>
                            <w:szCs w:val="22"/>
                          </w:rPr>
                          <w:t>資訊科學與工程學系</w:t>
                        </w:r>
                      </w:p>
                    </w:txbxContent>
                  </v:textbox>
                </v:shape>
                <v:shape id="文本框 13" o:spid="_x0000_s1061" type="#_x0000_t202" style="position:absolute;width:13128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" filled="f" stroked="f">
                  <v:textbox style="mso-fit-shape-to-text:t">
                    <w:txbxContent>
                      <w:p w:rsidR="00DC65A8" w:rsidRDefault="0071320A">
                        <w:pPr>
                          <w:pStyle w:val="Web"/>
                          <w:spacing w:before="0" w:beforeAutospacing="0" w:after="0" w:afterAutospacing="0" w:line="336" w:lineRule="exact"/>
                          <w:rPr>
                            <w:rFonts w:ascii="Microsoft YaHei" w:eastAsia="Microsoft YaHei" w:hAnsi="Microsoft YaHei"/>
                          </w:rPr>
                        </w:pPr>
                        <w:r>
                          <w:rPr>
                            <w:rFonts w:ascii="Microsoft YaHei" w:eastAsia="Microsoft YaHei" w:hAnsi="Microsoft YaHei" w:cstheme="minorBidi" w:hint="eastAsia"/>
                            <w:kern w:val="24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149" o:spid="_x0000_s1062" style="position:absolute;visibility:visible;mso-wrap-style:square" from="874,3578" to="44149,3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" strokecolor="#a6a6a6" strokeweight="1pt">
                  <v:stroke joinstyle="miter"/>
                </v:line>
                <v:rect id="矩形 16" o:spid="_x0000_s1063" style="position:absolute;left:874;top:3419;width:7075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" fillcolor="#8dafb1" stroked="f" strokeweight="1pt"/>
              </v:group>
            </w:pict>
          </mc:Fallback>
        </mc:AlternateContent>
      </w:r>
      <w:r w:rsidR="00902936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1512736</wp:posOffset>
                </wp:positionH>
                <wp:positionV relativeFrom="paragraph">
                  <wp:posOffset>5820355</wp:posOffset>
                </wp:positionV>
                <wp:extent cx="4544060" cy="2265343"/>
                <wp:effectExtent l="0" t="0" r="0" b="0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060" cy="2265343"/>
                          <a:chOff x="0" y="0"/>
                          <a:chExt cx="4544060" cy="2265343"/>
                        </a:xfrm>
                      </wpg:grpSpPr>
                      <wps:wsp>
                        <wps:cNvPr id="3" name="文本框 10"/>
                        <wps:cNvSpPr txBox="1"/>
                        <wps:spPr>
                          <a:xfrm>
                            <a:off x="0" y="421303"/>
                            <a:ext cx="4544060" cy="1844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B3CEE" w:rsidRPr="00347291" w:rsidRDefault="00BB3CEE" w:rsidP="00BB3CEE">
                              <w:pPr>
                                <w:pStyle w:val="Web"/>
                                <w:spacing w:before="0" w:beforeAutospacing="0" w:after="120" w:afterAutospacing="0" w:line="360" w:lineRule="exact"/>
                                <w:rPr>
                                  <w:rFonts w:ascii="Microsoft YaHei" w:eastAsia="新細明體" w:hAnsi="Microsoft YaHei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>201</w:t>
                              </w:r>
                              <w:r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>6.07</w:t>
                              </w:r>
                              <w:r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ab/>
                                <w:t xml:space="preserve">   </w:t>
                              </w:r>
                              <w:r w:rsidRPr="00931633"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>中興資工</w:t>
                              </w:r>
                              <w:r w:rsidRPr="00347291">
                                <w:rPr>
                                  <w:rFonts w:ascii="Microsoft YaHei" w:eastAsia="Microsoft YaHei" w:hAnsi="Microsoft YaHei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>高中生</w:t>
                              </w:r>
                              <w:r w:rsidRPr="00931633">
                                <w:rPr>
                                  <w:rFonts w:ascii="Microsoft YaHei" w:eastAsia="Microsoft YaHei" w:hAnsi="Microsoft YaHei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>營</w:t>
                              </w:r>
                              <w:r w:rsidRPr="00347291">
                                <w:rPr>
                                  <w:rFonts w:ascii="Microsoft YaHei" w:eastAsia="Microsoft YaHei" w:hAnsi="Microsoft YaHei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>隊幹部</w:t>
                              </w:r>
                            </w:p>
                            <w:p w:rsidR="00BB3CEE" w:rsidRDefault="00BB3CEE" w:rsidP="00BB3CEE">
                              <w:pPr>
                                <w:pStyle w:val="Web"/>
                                <w:spacing w:before="0" w:beforeAutospacing="0" w:after="0" w:afterAutospacing="0" w:line="360" w:lineRule="exact"/>
                                <w:rPr>
                                  <w:rFonts w:ascii="Microsoft YaHei" w:eastAsia="Microsoft YaHei" w:hAnsi="Microsoft YaHei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工作描述：</w:t>
                              </w:r>
                            </w:p>
                            <w:p w:rsidR="00BB3CEE" w:rsidRPr="00E70AE9" w:rsidRDefault="00BB3CEE" w:rsidP="00BB3CEE">
                              <w:pPr>
                                <w:pStyle w:val="Web"/>
                                <w:spacing w:before="0" w:beforeAutospacing="0" w:after="0" w:afterAutospacing="0" w:line="360" w:lineRule="exact"/>
                                <w:rPr>
                                  <w:rFonts w:ascii="Microsoft YaHei" w:eastAsia="Microsoft YaHei" w:hAnsi="Microsoft YaHei" w:cstheme="minorBidi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430536">
                                <w:rPr>
                                  <w:rFonts w:ascii="Microsoft YaHei" w:eastAsia="Microsoft YaHei" w:hAnsi="Microsoft YaHei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參與</w:t>
                              </w:r>
                              <w:r w:rsidRPr="00347291">
                                <w:rPr>
                                  <w:rFonts w:ascii="Microsoft YaHei" w:eastAsia="Microsoft YaHei" w:hAnsi="Microsoft YaHei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統籌整個</w:t>
                              </w:r>
                              <w:r w:rsidRPr="00430536">
                                <w:rPr>
                                  <w:rFonts w:ascii="Microsoft YaHei" w:eastAsia="Microsoft YaHei" w:hAnsi="Microsoft YaHei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營隊的事宜，包括</w:t>
                              </w:r>
                              <w:r w:rsidRPr="00BF45E0">
                                <w:rPr>
                                  <w:rFonts w:ascii="Microsoft YaHei" w:eastAsia="Microsoft YaHei" w:hAnsi="Microsoft YaHei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安排</w:t>
                              </w:r>
                              <w:r w:rsidR="00215B95" w:rsidRPr="00215B95">
                                <w:rPr>
                                  <w:rFonts w:ascii="Microsoft YaHei" w:eastAsia="Microsoft YaHei" w:hAnsi="Microsoft YaHei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及</w:t>
                              </w:r>
                              <w:r w:rsidR="00215B95" w:rsidRPr="00BF45E0">
                                <w:rPr>
                                  <w:rFonts w:ascii="Microsoft YaHei" w:eastAsia="Microsoft YaHei" w:hAnsi="Microsoft YaHei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訓練</w:t>
                              </w:r>
                              <w:r w:rsidRPr="00BF45E0">
                                <w:rPr>
                                  <w:rFonts w:ascii="Microsoft YaHei" w:eastAsia="Microsoft YaHei" w:hAnsi="Microsoft YaHei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活動人手</w:t>
                              </w:r>
                              <w:r w:rsidRPr="008D71F2">
                                <w:rPr>
                                  <w:rFonts w:ascii="Microsoft YaHei" w:eastAsia="Microsoft YaHei" w:hAnsi="Microsoft YaHei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、協調</w:t>
                              </w:r>
                              <w:r w:rsidR="00E70AE9" w:rsidRPr="00E70AE9">
                                <w:rPr>
                                  <w:rFonts w:ascii="Microsoft YaHei" w:eastAsia="Microsoft YaHei" w:hAnsi="Microsoft YaHei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及解決</w:t>
                              </w:r>
                              <w:r w:rsidRPr="008D71F2">
                                <w:rPr>
                                  <w:rFonts w:ascii="Microsoft YaHei" w:eastAsia="Microsoft YaHei" w:hAnsi="Microsoft YaHei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人手問題以及安排不同活動。</w:t>
                              </w:r>
                            </w:p>
                            <w:p w:rsidR="00737E87" w:rsidRDefault="00737E87" w:rsidP="00737E87">
                              <w:pPr>
                                <w:pStyle w:val="Web"/>
                                <w:spacing w:before="0" w:beforeAutospacing="0" w:after="120" w:afterAutospacing="0" w:line="360" w:lineRule="exact"/>
                                <w:rPr>
                                  <w:rFonts w:ascii="Microsoft YaHei" w:eastAsia="Microsoft YaHei" w:hAnsi="Microsoft YaHei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>201</w:t>
                              </w:r>
                              <w:r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>6.0</w:t>
                              </w:r>
                              <w:r w:rsidR="00063518"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>2</w:t>
                              </w: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 --</w:t>
                              </w:r>
                              <w:r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 xml:space="preserve"> 2017.</w:t>
                              </w:r>
                              <w:r w:rsidR="00063518"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>01</w:t>
                              </w:r>
                              <w:r w:rsidR="00063518"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ab/>
                              </w:r>
                              <w:r w:rsidR="00063518"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ab/>
                              </w:r>
                              <w:r w:rsidR="00063518"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ab/>
                              </w:r>
                              <w:r w:rsidR="00063518"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ab/>
                              </w:r>
                              <w:r w:rsidR="00063518"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ab/>
                              </w:r>
                              <w:r w:rsidR="00063518"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2"/>
                                  <w:szCs w:val="22"/>
                                </w:rPr>
                                <w:tab/>
                              </w:r>
                              <w:r w:rsidR="00063518" w:rsidRPr="00063518">
                                <w:rPr>
                                  <w:rFonts w:ascii="Microsoft YaHei" w:eastAsia="Microsoft YaHei" w:hAnsi="Microsoft YaHei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>資工系</w:t>
                              </w:r>
                              <w:r w:rsidR="00BF45E0">
                                <w:rPr>
                                  <w:rFonts w:ascii="Microsoft YaHei" w:eastAsia="新細明體" w:hAnsi="Microsoft YaHei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063518" w:rsidRPr="00063518">
                                <w:rPr>
                                  <w:rFonts w:ascii="Microsoft YaHei" w:eastAsia="Microsoft YaHei" w:hAnsi="Microsoft YaHei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>系學會成員</w:t>
                              </w:r>
                            </w:p>
                            <w:p w:rsidR="00737E87" w:rsidRDefault="00BF45E0" w:rsidP="00737E87">
                              <w:pPr>
                                <w:pStyle w:val="Web"/>
                                <w:spacing w:before="0" w:beforeAutospacing="0" w:after="0" w:afterAutospacing="0" w:line="360" w:lineRule="exact"/>
                                <w:rPr>
                                  <w:rFonts w:ascii="Microsoft YaHei" w:eastAsia="Microsoft YaHei" w:hAnsi="Microsoft YaHei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工作描述：</w:t>
                              </w:r>
                            </w:p>
                            <w:p w:rsidR="00737E87" w:rsidRPr="008D71F2" w:rsidRDefault="00BF45E0" w:rsidP="00737E87">
                              <w:pPr>
                                <w:pStyle w:val="Web"/>
                                <w:spacing w:before="0" w:beforeAutospacing="0" w:after="0" w:afterAutospacing="0" w:line="360" w:lineRule="exact"/>
                                <w:rPr>
                                  <w:rFonts w:ascii="Microsoft YaHei" w:eastAsia="新細明體" w:hAnsi="Microsoft YaHei" w:cstheme="minorBidi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8D71F2">
                                <w:rPr>
                                  <w:rFonts w:ascii="Microsoft YaHei" w:eastAsia="Microsoft YaHei" w:hAnsi="Microsoft YaHei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舉辦不同</w:t>
                              </w:r>
                              <w:r w:rsidR="008D71F2" w:rsidRPr="008D71F2">
                                <w:rPr>
                                  <w:rFonts w:ascii="Microsoft YaHei" w:eastAsia="Microsoft YaHei" w:hAnsi="Microsoft YaHei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校內及聯校</w:t>
                              </w:r>
                              <w:r w:rsidRPr="008D71F2">
                                <w:rPr>
                                  <w:rFonts w:ascii="Microsoft YaHei" w:eastAsia="Microsoft YaHei" w:hAnsi="Microsoft YaHei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活動</w:t>
                              </w:r>
                              <w:r w:rsidR="008D71F2" w:rsidRPr="008D71F2">
                                <w:rPr>
                                  <w:rFonts w:ascii="Microsoft YaHei" w:eastAsia="Microsoft YaHei" w:hAnsi="Microsoft YaHei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以及協助活動的進行。</w:t>
                              </w:r>
                            </w:p>
                          </w:txbxContent>
                        </wps:txbx>
                        <wps:bodyPr wrap="square" numCol="1" rtlCol="0">
                          <a:spAutoFit/>
                        </wps:bodyPr>
                      </wps:wsp>
                      <wps:wsp>
                        <wps:cNvPr id="4" name="文本框 15"/>
                        <wps:cNvSpPr txBox="1"/>
                        <wps:spPr>
                          <a:xfrm>
                            <a:off x="0" y="0"/>
                            <a:ext cx="1313180" cy="5181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B6F23" w:rsidRPr="00EB6F23" w:rsidRDefault="00EB6F23" w:rsidP="00EB6F23">
                              <w:pPr>
                                <w:pStyle w:val="Web"/>
                                <w:spacing w:before="0" w:beforeAutospacing="0" w:after="0" w:afterAutospacing="0" w:line="336" w:lineRule="exact"/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 w:rsidRPr="00EB6F23">
                                <w:rPr>
                                  <w:rFonts w:ascii="Microsoft YaHei" w:eastAsia="Microsoft YaHei" w:hAnsi="Microsoft YaHei" w:cstheme="minorBidi" w:hint="eastAsia"/>
                                  <w:kern w:val="24"/>
                                  <w:sz w:val="28"/>
                                  <w:szCs w:val="28"/>
                                  <w:lang w:eastAsia="zh-CN"/>
                                </w:rPr>
                                <w:t>其他活動</w:t>
                              </w:r>
                            </w:p>
                            <w:p w:rsidR="00EB6F23" w:rsidRPr="0071320A" w:rsidRDefault="00EB6F23" w:rsidP="00EB6F23">
                              <w:pPr>
                                <w:pStyle w:val="Web"/>
                                <w:spacing w:before="0" w:beforeAutospacing="0" w:after="0" w:afterAutospacing="0" w:line="336" w:lineRule="exact"/>
                                <w:rPr>
                                  <w:rFonts w:ascii="Microsoft YaHei" w:eastAsia="Microsoft YaHei" w:hAnsi="Microsoft YaHei" w:cstheme="minorBidi"/>
                                  <w:kern w:val="24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" name="直接连接符 143"/>
                        <wps:cNvCnPr/>
                        <wps:spPr>
                          <a:xfrm>
                            <a:off x="87464" y="365760"/>
                            <a:ext cx="4327525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" name="矩形 23"/>
                        <wps:cNvSpPr/>
                        <wps:spPr>
                          <a:xfrm>
                            <a:off x="87464" y="341906"/>
                            <a:ext cx="707390" cy="45720"/>
                          </a:xfrm>
                          <a:prstGeom prst="rect">
                            <a:avLst/>
                          </a:prstGeom>
                          <a:solidFill>
                            <a:srgbClr val="8DAFB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4" o:spid="_x0000_s1064" style="position:absolute;left:0;text-align:left;margin-left:119.1pt;margin-top:458.3pt;width:357.8pt;height:178.35pt;z-index:251663360" coordsize="45440,22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">
                <v:shape id="文本框 10" o:spid="_x0000_s1065" type="#_x0000_t202" style="position:absolute;top:4213;width:45440;height:18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:rsidR="00BB3CEE" w:rsidRPr="00347291" w:rsidRDefault="00BB3CEE" w:rsidP="00BB3CEE">
                        <w:pPr>
                          <w:pStyle w:val="Web"/>
                          <w:spacing w:before="0" w:beforeAutospacing="0" w:after="120" w:afterAutospacing="0" w:line="360" w:lineRule="exact"/>
                          <w:rPr>
                            <w:rFonts w:ascii="Microsoft YaHei" w:eastAsia="新細明體" w:hAnsi="Microsoft YaHei"/>
                          </w:rPr>
                        </w:pPr>
                        <w:r>
                          <w:rPr>
                            <w:rFonts w:ascii="Microsoft YaHei" w:eastAsia="Microsoft YaHei" w:hAnsi="Microsoft YaHei" w:cstheme="minorBidi" w:hint="eastAsia"/>
                            <w:kern w:val="24"/>
                            <w:sz w:val="22"/>
                            <w:szCs w:val="22"/>
                          </w:rPr>
                          <w:t>201</w:t>
                        </w:r>
                        <w:r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>6.07</w:t>
                        </w:r>
                        <w:r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ab/>
                          <w:t xml:space="preserve">   </w:t>
                        </w:r>
                        <w:r w:rsidRPr="00931633"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>中興資工</w:t>
                        </w:r>
                        <w:r w:rsidRPr="00347291">
                          <w:rPr>
                            <w:rFonts w:ascii="Microsoft YaHei" w:eastAsia="Microsoft YaHei" w:hAnsi="Microsoft YaHei" w:cstheme="minorBidi" w:hint="eastAsia"/>
                            <w:kern w:val="24"/>
                            <w:sz w:val="22"/>
                            <w:szCs w:val="22"/>
                          </w:rPr>
                          <w:t>高中生</w:t>
                        </w:r>
                        <w:r w:rsidRPr="00931633">
                          <w:rPr>
                            <w:rFonts w:ascii="Microsoft YaHei" w:eastAsia="Microsoft YaHei" w:hAnsi="Microsoft YaHei" w:cstheme="minorBidi" w:hint="eastAsia"/>
                            <w:kern w:val="24"/>
                            <w:sz w:val="22"/>
                            <w:szCs w:val="22"/>
                          </w:rPr>
                          <w:t>營</w:t>
                        </w:r>
                        <w:r w:rsidRPr="00347291">
                          <w:rPr>
                            <w:rFonts w:ascii="Microsoft YaHei" w:eastAsia="Microsoft YaHei" w:hAnsi="Microsoft YaHei" w:cstheme="minorBidi" w:hint="eastAsia"/>
                            <w:kern w:val="24"/>
                            <w:sz w:val="22"/>
                            <w:szCs w:val="22"/>
                          </w:rPr>
                          <w:t>隊幹部</w:t>
                        </w:r>
                      </w:p>
                      <w:p w:rsidR="00BB3CEE" w:rsidRDefault="00BB3CEE" w:rsidP="00BB3CEE">
                        <w:pPr>
                          <w:pStyle w:val="Web"/>
                          <w:spacing w:before="0" w:beforeAutospacing="0" w:after="0" w:afterAutospacing="0" w:line="360" w:lineRule="exact"/>
                          <w:rPr>
                            <w:rFonts w:ascii="Microsoft YaHei" w:eastAsia="Microsoft YaHei" w:hAnsi="Microsoft YaHei"/>
                          </w:rPr>
                        </w:pPr>
                        <w:r>
                          <w:rPr>
                            <w:rFonts w:ascii="Microsoft YaHei" w:eastAsia="Microsoft YaHei" w:hAnsi="Microsoft YaHei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工作描述：</w:t>
                        </w:r>
                      </w:p>
                      <w:p w:rsidR="00BB3CEE" w:rsidRPr="00E70AE9" w:rsidRDefault="00BB3CEE" w:rsidP="00BB3CEE">
                        <w:pPr>
                          <w:pStyle w:val="Web"/>
                          <w:spacing w:before="0" w:beforeAutospacing="0" w:after="0" w:afterAutospacing="0" w:line="360" w:lineRule="exact"/>
                          <w:rPr>
                            <w:rFonts w:ascii="Microsoft YaHei" w:eastAsia="Microsoft YaHei" w:hAnsi="Microsoft YaHei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430536">
                          <w:rPr>
                            <w:rFonts w:ascii="Microsoft YaHei" w:eastAsia="Microsoft YaHei" w:hAnsi="Microsoft YaHei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參與</w:t>
                        </w:r>
                        <w:r w:rsidRPr="00347291">
                          <w:rPr>
                            <w:rFonts w:ascii="Microsoft YaHei" w:eastAsia="Microsoft YaHei" w:hAnsi="Microsoft YaHei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統籌整個</w:t>
                        </w:r>
                        <w:r w:rsidRPr="00430536">
                          <w:rPr>
                            <w:rFonts w:ascii="Microsoft YaHei" w:eastAsia="Microsoft YaHei" w:hAnsi="Microsoft YaHei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營隊的事宜，包括</w:t>
                        </w:r>
                        <w:r w:rsidRPr="00BF45E0">
                          <w:rPr>
                            <w:rFonts w:ascii="Microsoft YaHei" w:eastAsia="Microsoft YaHei" w:hAnsi="Microsoft YaHei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安排</w:t>
                        </w:r>
                        <w:r w:rsidR="00215B95" w:rsidRPr="00215B95">
                          <w:rPr>
                            <w:rFonts w:ascii="Microsoft YaHei" w:eastAsia="Microsoft YaHei" w:hAnsi="Microsoft YaHei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及</w:t>
                        </w:r>
                        <w:r w:rsidR="00215B95" w:rsidRPr="00BF45E0">
                          <w:rPr>
                            <w:rFonts w:ascii="Microsoft YaHei" w:eastAsia="Microsoft YaHei" w:hAnsi="Microsoft YaHei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訓練</w:t>
                        </w:r>
                        <w:r w:rsidRPr="00BF45E0">
                          <w:rPr>
                            <w:rFonts w:ascii="Microsoft YaHei" w:eastAsia="Microsoft YaHei" w:hAnsi="Microsoft YaHei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活動人手</w:t>
                        </w:r>
                        <w:r w:rsidRPr="008D71F2">
                          <w:rPr>
                            <w:rFonts w:ascii="Microsoft YaHei" w:eastAsia="Microsoft YaHei" w:hAnsi="Microsoft YaHei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、協調</w:t>
                        </w:r>
                        <w:r w:rsidR="00E70AE9" w:rsidRPr="00E70AE9">
                          <w:rPr>
                            <w:rFonts w:ascii="Microsoft YaHei" w:eastAsia="Microsoft YaHei" w:hAnsi="Microsoft YaHei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及解決</w:t>
                        </w:r>
                        <w:r w:rsidRPr="008D71F2">
                          <w:rPr>
                            <w:rFonts w:ascii="Microsoft YaHei" w:eastAsia="Microsoft YaHei" w:hAnsi="Microsoft YaHei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人手問題以及安排不同活動。</w:t>
                        </w:r>
                      </w:p>
                      <w:p w:rsidR="00737E87" w:rsidRDefault="00737E87" w:rsidP="00737E87">
                        <w:pPr>
                          <w:pStyle w:val="Web"/>
                          <w:spacing w:before="0" w:beforeAutospacing="0" w:after="120" w:afterAutospacing="0" w:line="360" w:lineRule="exact"/>
                          <w:rPr>
                            <w:rFonts w:ascii="Microsoft YaHei" w:eastAsia="Microsoft YaHei" w:hAnsi="Microsoft YaHei"/>
                          </w:rPr>
                        </w:pPr>
                        <w:r>
                          <w:rPr>
                            <w:rFonts w:ascii="Microsoft YaHei" w:eastAsia="Microsoft YaHei" w:hAnsi="Microsoft YaHei" w:cstheme="minorBidi" w:hint="eastAsia"/>
                            <w:kern w:val="24"/>
                            <w:sz w:val="22"/>
                            <w:szCs w:val="22"/>
                          </w:rPr>
                          <w:t>201</w:t>
                        </w:r>
                        <w:r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>0</w:t>
                        </w:r>
                        <w:r w:rsidR="00063518"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ascii="Microsoft YaHei" w:eastAsia="Microsoft YaHei" w:hAnsi="Microsoft YaHei" w:cstheme="minorBidi" w:hint="eastAsia"/>
                            <w:kern w:val="24"/>
                            <w:sz w:val="22"/>
                            <w:szCs w:val="22"/>
                          </w:rPr>
                          <w:t xml:space="preserve"> --</w:t>
                        </w:r>
                        <w:r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 xml:space="preserve"> 2017.</w:t>
                        </w:r>
                        <w:r w:rsidR="00063518"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>01</w:t>
                        </w:r>
                        <w:r w:rsidR="00063518"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ab/>
                        </w:r>
                        <w:r w:rsidR="00063518"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ab/>
                        </w:r>
                        <w:r w:rsidR="00063518"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ab/>
                        </w:r>
                        <w:r w:rsidR="00063518"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ab/>
                        </w:r>
                        <w:r w:rsidR="00063518"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ab/>
                        </w:r>
                        <w:r w:rsidR="00063518">
                          <w:rPr>
                            <w:rFonts w:ascii="Microsoft YaHei" w:eastAsia="Microsoft YaHei" w:hAnsi="Microsoft YaHei" w:cstheme="minorBidi"/>
                            <w:kern w:val="24"/>
                            <w:sz w:val="22"/>
                            <w:szCs w:val="22"/>
                          </w:rPr>
                          <w:tab/>
                        </w:r>
                        <w:r w:rsidR="00063518" w:rsidRPr="00063518">
                          <w:rPr>
                            <w:rFonts w:ascii="Microsoft YaHei" w:eastAsia="Microsoft YaHei" w:hAnsi="Microsoft YaHei" w:cstheme="minorBidi" w:hint="eastAsia"/>
                            <w:kern w:val="24"/>
                            <w:sz w:val="22"/>
                            <w:szCs w:val="22"/>
                          </w:rPr>
                          <w:t>資工系</w:t>
                        </w:r>
                        <w:r w:rsidR="00BF45E0">
                          <w:rPr>
                            <w:rFonts w:ascii="Microsoft YaHei" w:eastAsia="新細明體" w:hAnsi="Microsoft YaHei" w:cstheme="minorBidi" w:hint="eastAsia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 w:rsidR="00063518" w:rsidRPr="00063518">
                          <w:rPr>
                            <w:rFonts w:ascii="Microsoft YaHei" w:eastAsia="Microsoft YaHei" w:hAnsi="Microsoft YaHei" w:cstheme="minorBidi" w:hint="eastAsia"/>
                            <w:kern w:val="24"/>
                            <w:sz w:val="22"/>
                            <w:szCs w:val="22"/>
                          </w:rPr>
                          <w:t>系學會成員</w:t>
                        </w:r>
                      </w:p>
                      <w:p w:rsidR="00737E87" w:rsidRDefault="00BF45E0" w:rsidP="00737E87">
                        <w:pPr>
                          <w:pStyle w:val="Web"/>
                          <w:spacing w:before="0" w:beforeAutospacing="0" w:after="0" w:afterAutospacing="0" w:line="360" w:lineRule="exact"/>
                          <w:rPr>
                            <w:rFonts w:ascii="Microsoft YaHei" w:eastAsia="Microsoft YaHei" w:hAnsi="Microsoft YaHei"/>
                          </w:rPr>
                        </w:pPr>
                        <w:r>
                          <w:rPr>
                            <w:rFonts w:ascii="Microsoft YaHei" w:eastAsia="Microsoft YaHei" w:hAnsi="Microsoft YaHei" w:cstheme="minorBidi" w:hint="eastAsia"/>
                            <w:color w:val="404040"/>
                            <w:kern w:val="24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工作描述：</w:t>
                        </w:r>
                      </w:p>
                      <w:p w:rsidR="00737E87" w:rsidRPr="008D71F2" w:rsidRDefault="00BF45E0" w:rsidP="00737E87">
                        <w:pPr>
                          <w:pStyle w:val="Web"/>
                          <w:spacing w:before="0" w:beforeAutospacing="0" w:after="0" w:afterAutospacing="0" w:line="360" w:lineRule="exact"/>
                          <w:rPr>
                            <w:rFonts w:ascii="Microsoft YaHei" w:eastAsia="新細明體" w:hAnsi="Microsoft YaHei" w:cstheme="minorBidi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8D71F2">
                          <w:rPr>
                            <w:rFonts w:ascii="Microsoft YaHei" w:eastAsia="Microsoft YaHei" w:hAnsi="Microsoft YaHei" w:cstheme="minorBidi" w:hint="eastAsia"/>
                            <w:color w:val="404040"/>
                            <w:kern w:val="24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舉辦不同</w:t>
                        </w:r>
                        <w:r w:rsidR="008D71F2" w:rsidRPr="008D71F2">
                          <w:rPr>
                            <w:rFonts w:ascii="Microsoft YaHei" w:eastAsia="Microsoft YaHei" w:hAnsi="Microsoft YaHei" w:cstheme="minorBidi" w:hint="eastAsia"/>
                            <w:color w:val="404040"/>
                            <w:kern w:val="24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校內及聯校</w:t>
                        </w:r>
                        <w:r w:rsidRPr="008D71F2">
                          <w:rPr>
                            <w:rFonts w:ascii="Microsoft YaHei" w:eastAsia="Microsoft YaHei" w:hAnsi="Microsoft YaHei" w:cstheme="minorBidi" w:hint="eastAsia"/>
                            <w:color w:val="404040"/>
                            <w:kern w:val="24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活動</w:t>
                        </w:r>
                        <w:r w:rsidR="008D71F2" w:rsidRPr="008D71F2">
                          <w:rPr>
                            <w:rFonts w:ascii="Microsoft YaHei" w:eastAsia="Microsoft YaHei" w:hAnsi="Microsoft YaHei" w:cstheme="minorBidi" w:hint="eastAsia"/>
                            <w:color w:val="404040"/>
                            <w:kern w:val="24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以及協助活動的進行。</w:t>
                        </w:r>
                      </w:p>
                    </w:txbxContent>
                  </v:textbox>
                </v:shape>
                <v:shape id="文本框 15" o:spid="_x0000_s1066" type="#_x0000_t202" style="position:absolute;width:13131;height:5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:rsidR="00EB6F23" w:rsidRPr="00EB6F23" w:rsidRDefault="00EB6F23" w:rsidP="00EB6F23">
                        <w:pPr>
                          <w:pStyle w:val="Web"/>
                          <w:spacing w:before="0" w:beforeAutospacing="0" w:after="0" w:afterAutospacing="0" w:line="336" w:lineRule="exact"/>
                          <w:rPr>
                            <w:rFonts w:ascii="Microsoft YaHei" w:eastAsia="Microsoft YaHei" w:hAnsi="Microsoft YaHei" w:cstheme="minorBidi"/>
                            <w:kern w:val="24"/>
                            <w:sz w:val="28"/>
                            <w:szCs w:val="28"/>
                            <w:lang w:eastAsia="zh-CN"/>
                          </w:rPr>
                        </w:pPr>
                        <w:r w:rsidRPr="00EB6F23">
                          <w:rPr>
                            <w:rFonts w:ascii="Microsoft YaHei" w:eastAsia="Microsoft YaHei" w:hAnsi="Microsoft YaHei" w:cstheme="minorBidi" w:hint="eastAsia"/>
                            <w:kern w:val="24"/>
                            <w:sz w:val="28"/>
                            <w:szCs w:val="28"/>
                            <w:lang w:eastAsia="zh-CN"/>
                          </w:rPr>
                          <w:t>其他活動</w:t>
                        </w:r>
                      </w:p>
                      <w:p w:rsidR="00EB6F23" w:rsidRPr="0071320A" w:rsidRDefault="00EB6F23" w:rsidP="00EB6F23">
                        <w:pPr>
                          <w:pStyle w:val="Web"/>
                          <w:spacing w:before="0" w:beforeAutospacing="0" w:after="0" w:afterAutospacing="0" w:line="336" w:lineRule="exact"/>
                          <w:rPr>
                            <w:rFonts w:ascii="Microsoft YaHei" w:eastAsia="Microsoft YaHei" w:hAnsi="Microsoft YaHei" w:cstheme="minorBidi"/>
                            <w:kern w:val="24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直接连接符 143" o:spid="_x0000_s1067" style="position:absolute;visibility:visible;mso-wrap-style:square" from="874,3657" to="44149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" strokecolor="#a6a6a6" strokeweight="1pt">
                  <v:stroke joinstyle="miter"/>
                </v:line>
                <v:rect id="矩形 23" o:spid="_x0000_s1068" style="position:absolute;left:874;top:3419;width:707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" fillcolor="#8dafb1" stroked="f" strokeweight="1pt"/>
              </v:group>
            </w:pict>
          </mc:Fallback>
        </mc:AlternateContent>
      </w:r>
      <w:r w:rsidR="00D00A60">
        <w:rPr>
          <w:noProof/>
        </w:rPr>
        <mc:AlternateContent>
          <mc:Choice Requires="wps">
            <w:drawing>
              <wp:anchor distT="0" distB="0" distL="114300" distR="114300" simplePos="0" relativeHeight="25159884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-1544955</wp:posOffset>
                </wp:positionV>
                <wp:extent cx="7559675" cy="10768330"/>
                <wp:effectExtent l="0" t="0" r="317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7683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30F87" id="矩形 1" o:spid="_x0000_s1026" style="position:absolute;margin-left:0;margin-top:-121.65pt;width:595.25pt;height:847.9pt;z-index:-251717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" fillcolor="white [3212]" stroked="f" strokeweight="1pt">
                <w10:wrap anchorx="page"/>
              </v:rect>
            </w:pict>
          </mc:Fallback>
        </mc:AlternateContent>
      </w:r>
      <w:r w:rsidR="0071320A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5439410</wp:posOffset>
                </wp:positionH>
                <wp:positionV relativeFrom="paragraph">
                  <wp:posOffset>-1945005</wp:posOffset>
                </wp:positionV>
                <wp:extent cx="218440" cy="2930525"/>
                <wp:effectExtent l="723900" t="0" r="79121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218440" cy="293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A09751A" id="矩形 37" o:spid="_x0000_s1026" style="position:absolute;margin-left:428.3pt;margin-top:-153.15pt;width:17.2pt;height:230.75pt;rotation:-2191241fd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" fillcolor="window" stroked="f" strokeweight="1pt"/>
            </w:pict>
          </mc:Fallback>
        </mc:AlternateContent>
      </w:r>
      <w:r w:rsidR="0071320A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4662170</wp:posOffset>
                </wp:positionH>
                <wp:positionV relativeFrom="paragraph">
                  <wp:posOffset>-1494790</wp:posOffset>
                </wp:positionV>
                <wp:extent cx="218440" cy="2930525"/>
                <wp:effectExtent l="723900" t="0" r="79121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218440" cy="293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E38BFDE" id="矩形 35" o:spid="_x0000_s1026" style="position:absolute;margin-left:367.1pt;margin-top:-117.7pt;width:17.2pt;height:230.75pt;rotation:-2191241fd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" fillcolor="window" stroked="f" strokeweight="1pt"/>
            </w:pict>
          </mc:Fallback>
        </mc:AlternateContent>
      </w:r>
      <w:r w:rsidR="0071320A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5035550</wp:posOffset>
                </wp:positionH>
                <wp:positionV relativeFrom="paragraph">
                  <wp:posOffset>-1741170</wp:posOffset>
                </wp:positionV>
                <wp:extent cx="218440" cy="2930525"/>
                <wp:effectExtent l="723900" t="0" r="79121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218440" cy="293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BA4E6C5" id="矩形 36" o:spid="_x0000_s1026" style="position:absolute;margin-left:396.5pt;margin-top:-137.1pt;width:17.2pt;height:230.75pt;rotation:-2191241fd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" fillcolor="window" stroked="f" strokeweight="1pt"/>
            </w:pict>
          </mc:Fallback>
        </mc:AlternateContent>
      </w:r>
      <w:r w:rsidR="0071320A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1073150</wp:posOffset>
                </wp:positionH>
                <wp:positionV relativeFrom="paragraph">
                  <wp:posOffset>659130</wp:posOffset>
                </wp:positionV>
                <wp:extent cx="0" cy="4542790"/>
                <wp:effectExtent l="9525" t="0" r="9525" b="1016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3107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2A054" id="直接连接符 38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pt,51.9pt" to="84.5pt,4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" strokecolor="#d8d8d8 [2732]" strokeweight="1.5pt">
                <v:stroke joinstyle="miter"/>
              </v:line>
            </w:pict>
          </mc:Fallback>
        </mc:AlternateContent>
      </w:r>
      <w:r w:rsidR="0071320A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5203825</wp:posOffset>
                </wp:positionV>
                <wp:extent cx="0" cy="4542790"/>
                <wp:effectExtent l="9525" t="0" r="9525" b="1016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3107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C987D" id="直接连接符 39" o:spid="_x0000_s1026" style="position:absolute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pt,409.75pt" to="84.4pt,7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" strokecolor="#d8d8d8 [2732]" strokeweight="1.5pt">
                <v:stroke joinstyle="miter"/>
              </v:line>
            </w:pict>
          </mc:Fallback>
        </mc:AlternateContent>
      </w:r>
      <w:r w:rsidR="0071320A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1052195</wp:posOffset>
                </wp:positionV>
                <wp:extent cx="63500" cy="475615"/>
                <wp:effectExtent l="133350" t="0" r="12700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63633" cy="4755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C6388EB" id="矩形 33" o:spid="_x0000_s1026" style="position:absolute;margin-left:39.75pt;margin-top:82.85pt;width:5pt;height:37.45pt;rotation:-2191241fd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" fillcolor="window" stroked="f" strokeweight="1pt"/>
            </w:pict>
          </mc:Fallback>
        </mc:AlternateContent>
      </w:r>
      <w:r w:rsidR="0071320A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1052195</wp:posOffset>
                </wp:positionV>
                <wp:extent cx="63500" cy="475615"/>
                <wp:effectExtent l="133350" t="0" r="12700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63633" cy="4755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107D188" id="矩形 34" o:spid="_x0000_s1026" style="position:absolute;margin-left:51.4pt;margin-top:82.85pt;width:5pt;height:37.45pt;rotation:-2191241fd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" fillcolor="window" stroked="f" strokeweight="1pt"/>
            </w:pict>
          </mc:Fallback>
        </mc:AlternateContent>
      </w:r>
      <w:r w:rsidR="0071320A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3721100</wp:posOffset>
                </wp:positionV>
                <wp:extent cx="63500" cy="475615"/>
                <wp:effectExtent l="133350" t="0" r="12700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63633" cy="4755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65085C6" id="矩形 31" o:spid="_x0000_s1026" style="position:absolute;margin-left:39.75pt;margin-top:293pt;width:5pt;height:37.45pt;rotation:-2191241fd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" fillcolor="window" stroked="f" strokeweight="1pt"/>
            </w:pict>
          </mc:Fallback>
        </mc:AlternateContent>
      </w:r>
      <w:r w:rsidR="0071320A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3721100</wp:posOffset>
                </wp:positionV>
                <wp:extent cx="63500" cy="475615"/>
                <wp:effectExtent l="133350" t="0" r="12700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63633" cy="4755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D7C99D9" id="矩形 32" o:spid="_x0000_s1026" style="position:absolute;margin-left:51.4pt;margin-top:293pt;width:5pt;height:37.45pt;rotation:-2191241fd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" fillcolor="window" stroked="f" strokeweight="1pt"/>
            </w:pict>
          </mc:Fallback>
        </mc:AlternateContent>
      </w:r>
      <w:r w:rsidR="0071320A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5847715</wp:posOffset>
                </wp:positionV>
                <wp:extent cx="63500" cy="475615"/>
                <wp:effectExtent l="133350" t="0" r="12700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63633" cy="4755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D67AEDC" id="矩形 29" o:spid="_x0000_s1026" style="position:absolute;margin-left:39.75pt;margin-top:460.45pt;width:5pt;height:37.45pt;rotation:-2191241fd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" fillcolor="window" stroked="f" strokeweight="1pt"/>
            </w:pict>
          </mc:Fallback>
        </mc:AlternateContent>
      </w:r>
      <w:r w:rsidR="0071320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5847715</wp:posOffset>
                </wp:positionV>
                <wp:extent cx="63500" cy="475615"/>
                <wp:effectExtent l="133350" t="0" r="12700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63633" cy="4755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D01E2D8" id="矩形 30" o:spid="_x0000_s1026" style="position:absolute;margin-left:51.4pt;margin-top:460.45pt;width:5pt;height:37.45pt;rotation:-2191241fd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" fillcolor="window" stroked="f" strokeweight="1pt"/>
            </w:pict>
          </mc:Fallback>
        </mc:AlternateContent>
      </w:r>
      <w:r w:rsidR="0071320A">
        <w:rPr>
          <w:rFonts w:hint="eastAsia"/>
        </w:rPr>
        <w:t xml:space="preserve"> </w:t>
      </w:r>
      <w:bookmarkStart w:id="0" w:name="_GoBack"/>
      <w:bookmarkEnd w:id="0"/>
    </w:p>
    <w:sectPr w:rsidR="00DC6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4C29" w:rsidRDefault="00A64C29" w:rsidP="006C4243">
      <w:r>
        <w:separator/>
      </w:r>
    </w:p>
  </w:endnote>
  <w:endnote w:type="continuationSeparator" w:id="0">
    <w:p w:rsidR="00A64C29" w:rsidRDefault="00A64C29" w:rsidP="006C4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4C29" w:rsidRDefault="00A64C29" w:rsidP="006C4243">
      <w:r>
        <w:separator/>
      </w:r>
    </w:p>
  </w:footnote>
  <w:footnote w:type="continuationSeparator" w:id="0">
    <w:p w:rsidR="00A64C29" w:rsidRDefault="00A64C29" w:rsidP="006C4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B29FF"/>
    <w:multiLevelType w:val="multilevel"/>
    <w:tmpl w:val="705B29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733750FB"/>
    <w:multiLevelType w:val="multilevel"/>
    <w:tmpl w:val="733750F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BE186A"/>
    <w:rsid w:val="00063518"/>
    <w:rsid w:val="00066FEA"/>
    <w:rsid w:val="00106A70"/>
    <w:rsid w:val="00153000"/>
    <w:rsid w:val="00166E10"/>
    <w:rsid w:val="001732CE"/>
    <w:rsid w:val="001A2A2C"/>
    <w:rsid w:val="001E4B32"/>
    <w:rsid w:val="00213B52"/>
    <w:rsid w:val="00215B95"/>
    <w:rsid w:val="0025127F"/>
    <w:rsid w:val="002E18E9"/>
    <w:rsid w:val="00347291"/>
    <w:rsid w:val="00430536"/>
    <w:rsid w:val="0047614A"/>
    <w:rsid w:val="004F7F61"/>
    <w:rsid w:val="00570F28"/>
    <w:rsid w:val="00607387"/>
    <w:rsid w:val="006117DE"/>
    <w:rsid w:val="006C4243"/>
    <w:rsid w:val="006C73E5"/>
    <w:rsid w:val="00701DCA"/>
    <w:rsid w:val="0071320A"/>
    <w:rsid w:val="00737E87"/>
    <w:rsid w:val="007F5C86"/>
    <w:rsid w:val="0088287A"/>
    <w:rsid w:val="00882BE7"/>
    <w:rsid w:val="008D71F2"/>
    <w:rsid w:val="008E525F"/>
    <w:rsid w:val="00902936"/>
    <w:rsid w:val="00931633"/>
    <w:rsid w:val="009616ED"/>
    <w:rsid w:val="009E3EF3"/>
    <w:rsid w:val="00A44BE8"/>
    <w:rsid w:val="00A628F2"/>
    <w:rsid w:val="00A64C29"/>
    <w:rsid w:val="00A9243B"/>
    <w:rsid w:val="00BB3CEE"/>
    <w:rsid w:val="00BF45E0"/>
    <w:rsid w:val="00C173B6"/>
    <w:rsid w:val="00C234DB"/>
    <w:rsid w:val="00C24738"/>
    <w:rsid w:val="00D00A60"/>
    <w:rsid w:val="00D47B0C"/>
    <w:rsid w:val="00D54509"/>
    <w:rsid w:val="00D574E6"/>
    <w:rsid w:val="00D80D1A"/>
    <w:rsid w:val="00DC26D0"/>
    <w:rsid w:val="00DC65A8"/>
    <w:rsid w:val="00E61592"/>
    <w:rsid w:val="00E70AE9"/>
    <w:rsid w:val="00EB6F23"/>
    <w:rsid w:val="00EC0B1A"/>
    <w:rsid w:val="00EE68C1"/>
    <w:rsid w:val="00F61F05"/>
    <w:rsid w:val="00F80E37"/>
    <w:rsid w:val="05BE186A"/>
    <w:rsid w:val="0D5E64E2"/>
    <w:rsid w:val="21E96D3E"/>
    <w:rsid w:val="23F64DCB"/>
    <w:rsid w:val="41F35B38"/>
    <w:rsid w:val="70D15A16"/>
    <w:rsid w:val="7782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EEA364BC-6E65-4AF4-8E55-BE0BC3D04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YaHei" w:eastAsia="Microsoft YaHei" w:hAnsi="Microsoft YaHei" w:cstheme="minorBidi"/>
        <w:color w:val="000000"/>
        <w:kern w:val="24"/>
        <w:szCs w:val="21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customStyle="1" w:styleId="1">
    <w:name w:val="清單段落1"/>
    <w:basedOn w:val="a"/>
    <w:uiPriority w:val="34"/>
    <w:qFormat/>
    <w:pPr>
      <w:widowControl/>
      <w:ind w:firstLineChars="200" w:firstLine="420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C4243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4">
    <w:name w:val="頁首 字元"/>
    <w:basedOn w:val="a0"/>
    <w:link w:val="a3"/>
    <w:uiPriority w:val="99"/>
    <w:rsid w:val="006C4243"/>
    <w:rPr>
      <w:szCs w:val="20"/>
    </w:rPr>
  </w:style>
  <w:style w:type="paragraph" w:styleId="a5">
    <w:name w:val="footer"/>
    <w:basedOn w:val="a"/>
    <w:link w:val="a6"/>
    <w:uiPriority w:val="99"/>
    <w:unhideWhenUsed/>
    <w:rsid w:val="006C4243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尾 字元"/>
    <w:basedOn w:val="a0"/>
    <w:link w:val="a5"/>
    <w:uiPriority w:val="99"/>
    <w:rsid w:val="006C4243"/>
    <w:rPr>
      <w:szCs w:val="20"/>
    </w:rPr>
  </w:style>
  <w:style w:type="character" w:styleId="a7">
    <w:name w:val="Strong"/>
    <w:basedOn w:val="a0"/>
    <w:uiPriority w:val="22"/>
    <w:qFormat/>
    <w:rsid w:val="006C4243"/>
    <w:rPr>
      <w:b/>
      <w:bCs/>
    </w:rPr>
  </w:style>
  <w:style w:type="table" w:styleId="a8">
    <w:name w:val="Table Grid"/>
    <w:basedOn w:val="a1"/>
    <w:qFormat/>
    <w:rsid w:val="00701DCA"/>
    <w:pPr>
      <w:widowControl w:val="0"/>
      <w:jc w:val="both"/>
    </w:pPr>
    <w:rPr>
      <w:rFonts w:asciiTheme="minorHAnsi" w:eastAsiaTheme="minorEastAsia" w:hAnsiTheme="minorHAnsi"/>
      <w:color w:val="auto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-&#19971;&#33426;&#26143;&#32032;&#39068;51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D07F73-E130-4D35-9818-624B0CB64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简历--七芒星素颜51</Template>
  <TotalTime>191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cp:lastModifiedBy>Tsz Ching Chan</cp:lastModifiedBy>
  <cp:revision>38</cp:revision>
  <dcterms:created xsi:type="dcterms:W3CDTF">2017-07-11T10:40:00Z</dcterms:created>
  <dcterms:modified xsi:type="dcterms:W3CDTF">2018-12-17T18:24:00Z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